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3C92" w14:textId="77777777" w:rsidR="00436702" w:rsidRDefault="00613DE9" w:rsidP="00934963">
      <w:pPr>
        <w:tabs>
          <w:tab w:val="left" w:pos="6180"/>
          <w:tab w:val="left" w:pos="8355"/>
          <w:tab w:val="right" w:pos="9214"/>
        </w:tabs>
      </w:pPr>
      <w:r>
        <w:rPr>
          <w:b/>
          <w:noProof/>
          <w:sz w:val="40"/>
          <w:szCs w:val="40"/>
          <w:lang w:val="es-E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5F18094" wp14:editId="3CDE6D6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-2508886</wp:posOffset>
                </wp:positionV>
                <wp:extent cx="4895850" cy="0"/>
                <wp:effectExtent l="0" t="19050" r="19050" b="381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FA84B7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Jno68M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  <w:r w:rsidR="000060C6">
        <w:tab/>
      </w:r>
      <w:r w:rsidR="00A33BEA">
        <w:tab/>
      </w:r>
      <w:r w:rsidR="00934963">
        <w:tab/>
        <w:t xml:space="preserve"> </w:t>
      </w:r>
    </w:p>
    <w:p w14:paraId="2C456E61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7EA841B2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17ED4E4A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05E133D8" w14:textId="77777777"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14:paraId="2B8E9978" w14:textId="77777777" w:rsidR="00B152C6" w:rsidRPr="00233414" w:rsidRDefault="007A4832" w:rsidP="00233414">
      <w:pPr>
        <w:pStyle w:val="Encabezado"/>
        <w:framePr w:w="10219" w:h="2074" w:hSpace="144" w:wrap="around" w:vAnchor="page" w:hAnchor="page" w:x="1012" w:y="2551"/>
        <w:ind w:right="307"/>
        <w:rPr>
          <w:rFonts w:ascii="Arial" w:hAnsi="Arial" w:cs="Arial"/>
          <w:b w:val="0"/>
          <w:sz w:val="30"/>
          <w:szCs w:val="30"/>
          <w:lang w:val="es-MX"/>
        </w:rPr>
      </w:pPr>
      <w:r>
        <w:rPr>
          <w:rFonts w:ascii="Arial" w:hAnsi="Arial" w:cs="Arial"/>
          <w:b w:val="0"/>
          <w:sz w:val="30"/>
          <w:szCs w:val="30"/>
          <w:lang w:val="es-MX"/>
        </w:rPr>
        <w:t>Información para Entrega del proyecto</w:t>
      </w:r>
      <w:r w:rsidR="006A3ED4">
        <w:rPr>
          <w:rFonts w:ascii="Arial" w:hAnsi="Arial" w:cs="Arial"/>
          <w:b w:val="0"/>
          <w:sz w:val="30"/>
          <w:szCs w:val="30"/>
          <w:lang w:val="es-MX"/>
        </w:rPr>
        <w:t xml:space="preserve"> </w:t>
      </w:r>
      <w:r w:rsidR="00613DE9">
        <w:rPr>
          <w:noProof/>
          <w:lang w:val="es-ES"/>
        </w:rPr>
        <mc:AlternateContent>
          <mc:Choice Requires="wps">
            <w:drawing>
              <wp:inline distT="0" distB="0" distL="0" distR="0" wp14:anchorId="3C17043F" wp14:editId="5A0AAED7">
                <wp:extent cx="4348480" cy="0"/>
                <wp:effectExtent l="28575" t="28575" r="33020" b="28575"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5050">
                              <a:alpha val="63921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line w14:anchorId="3C27A416" id="Line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" strokecolor="#ff5050" strokeweight="4.5pt">
                <v:stroke opacity="41891f" linestyle="thickThin"/>
                <w10:anchorlock/>
              </v:line>
            </w:pict>
          </mc:Fallback>
        </mc:AlternateContent>
      </w:r>
    </w:p>
    <w:p w14:paraId="18A26CAF" w14:textId="77777777" w:rsidR="003144B4" w:rsidRDefault="001C27D0" w:rsidP="001C27D0">
      <w:pPr>
        <w:pStyle w:val="Encabezado"/>
        <w:framePr w:w="10219" w:h="2074" w:hSpace="144" w:wrap="around" w:vAnchor="page" w:hAnchor="page" w:x="1012" w:y="2551"/>
        <w:jc w:val="center"/>
      </w:pPr>
      <w:r>
        <w:t xml:space="preserve"> </w:t>
      </w:r>
    </w:p>
    <w:p w14:paraId="2A30321E" w14:textId="77777777" w:rsidR="000060C6" w:rsidRDefault="008E606C" w:rsidP="000060C6">
      <w:pPr>
        <w:jc w:val="right"/>
      </w:pPr>
      <w:r w:rsidRPr="000060C6">
        <w:t xml:space="preserve">                                                                                                             </w:t>
      </w:r>
      <w:r w:rsidR="003144B4" w:rsidRPr="000060C6">
        <w:t xml:space="preserve">         </w:t>
      </w:r>
    </w:p>
    <w:p w14:paraId="15FF79C0" w14:textId="77777777" w:rsidR="000060C6" w:rsidRDefault="000060C6" w:rsidP="000060C6">
      <w:pPr>
        <w:jc w:val="right"/>
      </w:pPr>
    </w:p>
    <w:p w14:paraId="04EE6DDB" w14:textId="77777777" w:rsidR="00B648CD" w:rsidRPr="000060C6" w:rsidRDefault="000060C6" w:rsidP="000060C6">
      <w:pPr>
        <w:jc w:val="right"/>
        <w:rPr>
          <w:rFonts w:cs="Arial"/>
          <w:sz w:val="40"/>
          <w:szCs w:val="40"/>
          <w:lang w:val="es-MX"/>
        </w:rPr>
      </w:pPr>
      <w:r>
        <w:t xml:space="preserve">Versión </w:t>
      </w:r>
      <w:r w:rsidR="00233414">
        <w:t>201</w:t>
      </w:r>
      <w:r w:rsidR="00F266B6">
        <w:t>9</w:t>
      </w:r>
      <w:r w:rsidRPr="000060C6">
        <w:t>.</w:t>
      </w:r>
      <w:r>
        <w:t>0</w:t>
      </w:r>
      <w:r w:rsidRPr="000060C6">
        <w:t>1</w:t>
      </w:r>
    </w:p>
    <w:p w14:paraId="49F91963" w14:textId="77777777" w:rsidR="00F81032" w:rsidRDefault="00F81032" w:rsidP="00B152C6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</w:pPr>
    </w:p>
    <w:p w14:paraId="744FD8F5" w14:textId="77777777" w:rsidR="00436702" w:rsidRDefault="00436702">
      <w:pPr>
        <w:jc w:val="both"/>
      </w:pPr>
    </w:p>
    <w:p w14:paraId="364321B8" w14:textId="77777777" w:rsidR="00934963" w:rsidRDefault="00934963">
      <w:pPr>
        <w:jc w:val="both"/>
      </w:pPr>
    </w:p>
    <w:p w14:paraId="48716D47" w14:textId="77777777" w:rsidR="00934963" w:rsidRPr="00934963" w:rsidRDefault="00934963" w:rsidP="00934963"/>
    <w:p w14:paraId="427A2A0A" w14:textId="77777777" w:rsidR="00934963" w:rsidRPr="00934963" w:rsidRDefault="00934963" w:rsidP="00934963"/>
    <w:p w14:paraId="63AB9507" w14:textId="77777777" w:rsidR="00934963" w:rsidRPr="00934963" w:rsidRDefault="00934963" w:rsidP="00934963"/>
    <w:p w14:paraId="48810DC0" w14:textId="77777777" w:rsidR="00934963" w:rsidRPr="00934963" w:rsidRDefault="00934963" w:rsidP="00934963"/>
    <w:p w14:paraId="19F96149" w14:textId="77777777" w:rsidR="00934963" w:rsidRPr="00934963" w:rsidRDefault="00934963" w:rsidP="00934963"/>
    <w:p w14:paraId="0F15DB87" w14:textId="77777777" w:rsidR="00934963" w:rsidRDefault="00934963" w:rsidP="00934963">
      <w:pPr>
        <w:tabs>
          <w:tab w:val="left" w:pos="2610"/>
        </w:tabs>
      </w:pPr>
      <w:r>
        <w:tab/>
      </w:r>
    </w:p>
    <w:p w14:paraId="549391C0" w14:textId="77777777" w:rsidR="00436702" w:rsidRPr="00934963" w:rsidRDefault="00934963" w:rsidP="00934963">
      <w:pPr>
        <w:tabs>
          <w:tab w:val="left" w:pos="2610"/>
        </w:tabs>
        <w:sectPr w:rsidR="00436702" w:rsidRPr="00934963" w:rsidSect="000060C6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-1485" w:right="1327" w:bottom="1134" w:left="1701" w:header="1140" w:footer="561" w:gutter="0"/>
          <w:pgNumType w:start="1"/>
          <w:cols w:space="720"/>
          <w:docGrid w:linePitch="272"/>
        </w:sectPr>
      </w:pPr>
      <w:r>
        <w:tab/>
      </w:r>
    </w:p>
    <w:p w14:paraId="3C4B4612" w14:textId="77777777"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2ECBF9C8" w14:textId="77777777" w:rsidR="00BA6D7D" w:rsidRDefault="007A4832" w:rsidP="00BA6D7D">
      <w:pPr>
        <w:pStyle w:val="Ttulo1"/>
      </w:pPr>
      <w:r>
        <w:t>Datos Generales</w:t>
      </w:r>
    </w:p>
    <w:p w14:paraId="623A2DF1" w14:textId="77777777" w:rsidR="007A4832" w:rsidRPr="007A4832" w:rsidRDefault="007A4832" w:rsidP="007A48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4832" w14:paraId="463203F0" w14:textId="77777777" w:rsidTr="0015456A">
        <w:trPr>
          <w:trHeight w:val="534"/>
        </w:trPr>
        <w:tc>
          <w:tcPr>
            <w:tcW w:w="4414" w:type="dxa"/>
            <w:vAlign w:val="center"/>
          </w:tcPr>
          <w:p w14:paraId="6D0170E8" w14:textId="77777777" w:rsidR="007A4832" w:rsidRDefault="007A4832" w:rsidP="0015456A">
            <w:pPr>
              <w:ind w:firstLine="0"/>
              <w:jc w:val="both"/>
            </w:pPr>
            <w:r>
              <w:t>Nombre del proyecto:</w:t>
            </w:r>
          </w:p>
        </w:tc>
        <w:tc>
          <w:tcPr>
            <w:tcW w:w="4414" w:type="dxa"/>
            <w:vAlign w:val="center"/>
          </w:tcPr>
          <w:p w14:paraId="6B5565DF" w14:textId="77777777" w:rsidR="007A4832" w:rsidRDefault="0015456A" w:rsidP="0015456A">
            <w:pPr>
              <w:ind w:firstLine="0"/>
              <w:jc w:val="both"/>
            </w:pPr>
            <w:r>
              <w:t>Adopta.me</w:t>
            </w:r>
          </w:p>
        </w:tc>
      </w:tr>
      <w:tr w:rsidR="007A4832" w14:paraId="7238A8DE" w14:textId="77777777" w:rsidTr="0015456A">
        <w:trPr>
          <w:trHeight w:val="556"/>
        </w:trPr>
        <w:tc>
          <w:tcPr>
            <w:tcW w:w="4414" w:type="dxa"/>
            <w:vAlign w:val="center"/>
          </w:tcPr>
          <w:p w14:paraId="07CDE5A2" w14:textId="77777777" w:rsidR="007A4832" w:rsidRDefault="007A4832" w:rsidP="0015456A">
            <w:pPr>
              <w:ind w:firstLine="0"/>
              <w:jc w:val="both"/>
            </w:pPr>
            <w:r>
              <w:t>Fecha de entrega:</w:t>
            </w:r>
          </w:p>
        </w:tc>
        <w:tc>
          <w:tcPr>
            <w:tcW w:w="4414" w:type="dxa"/>
            <w:vAlign w:val="center"/>
          </w:tcPr>
          <w:p w14:paraId="00EF2A5B" w14:textId="77777777" w:rsidR="007A4832" w:rsidRDefault="00057907" w:rsidP="0015456A">
            <w:pPr>
              <w:ind w:firstLine="0"/>
              <w:jc w:val="both"/>
            </w:pPr>
            <w:r>
              <w:t>2/11/2020</w:t>
            </w:r>
          </w:p>
        </w:tc>
      </w:tr>
    </w:tbl>
    <w:p w14:paraId="02B33541" w14:textId="77777777" w:rsidR="007A4832" w:rsidRDefault="007A4832" w:rsidP="007A4832">
      <w:pPr>
        <w:pStyle w:val="Ttulo1"/>
      </w:pPr>
      <w:r>
        <w:t>Enlaces y Accesos</w:t>
      </w:r>
    </w:p>
    <w:p w14:paraId="300EAD25" w14:textId="77777777" w:rsidR="007A4832" w:rsidRDefault="007A4832" w:rsidP="007A4832">
      <w:pPr>
        <w:ind w:firstLine="0"/>
      </w:pPr>
    </w:p>
    <w:p w14:paraId="3E153691" w14:textId="77777777" w:rsidR="00BA6D7D" w:rsidRDefault="007A4832" w:rsidP="00BA6D7D">
      <w:pPr>
        <w:pStyle w:val="Ttulo2"/>
      </w:pPr>
      <w:r>
        <w:t>Material documental entregado</w:t>
      </w:r>
    </w:p>
    <w:p w14:paraId="4EDB2627" w14:textId="77777777" w:rsidR="003144B4" w:rsidRDefault="003144B4" w:rsidP="00151C9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490"/>
      </w:tblGrid>
      <w:tr w:rsidR="007A4832" w14:paraId="5288A6B9" w14:textId="77777777" w:rsidTr="007A4832">
        <w:trPr>
          <w:trHeight w:val="534"/>
        </w:trPr>
        <w:tc>
          <w:tcPr>
            <w:tcW w:w="3150" w:type="dxa"/>
            <w:vAlign w:val="center"/>
          </w:tcPr>
          <w:p w14:paraId="485378F7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Documento</w:t>
            </w:r>
          </w:p>
        </w:tc>
        <w:tc>
          <w:tcPr>
            <w:tcW w:w="5634" w:type="dxa"/>
            <w:vAlign w:val="center"/>
          </w:tcPr>
          <w:p w14:paraId="45546A8E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Link</w:t>
            </w:r>
          </w:p>
        </w:tc>
      </w:tr>
      <w:tr w:rsidR="007A4832" w14:paraId="127A5DA7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5F70D894" w14:textId="77777777" w:rsidR="007A4832" w:rsidRDefault="00700C62" w:rsidP="0015456A">
            <w:pPr>
              <w:ind w:firstLine="0"/>
              <w:jc w:val="both"/>
            </w:pPr>
            <w:r>
              <w:t>Entregables.docx</w:t>
            </w:r>
          </w:p>
        </w:tc>
        <w:tc>
          <w:tcPr>
            <w:tcW w:w="5634" w:type="dxa"/>
            <w:vAlign w:val="center"/>
          </w:tcPr>
          <w:p w14:paraId="073189A6" w14:textId="5E083BC4" w:rsidR="007A4832" w:rsidRDefault="00EB3BC5" w:rsidP="0015456A">
            <w:pPr>
              <w:ind w:firstLine="0"/>
              <w:jc w:val="both"/>
            </w:pPr>
            <w:hyperlink r:id="rId14" w:history="1">
              <w:r w:rsidR="00FE34BF" w:rsidRPr="00EB3BC5">
                <w:rPr>
                  <w:rStyle w:val="Hipervnculo"/>
                </w:rPr>
                <w:t>https://drive.google.com/file/d/1dAUQfZWOlDQbWV6kZiMxTZtPPs8k0E1W/view?usp=sharing</w:t>
              </w:r>
            </w:hyperlink>
          </w:p>
        </w:tc>
      </w:tr>
      <w:tr w:rsidR="007A4832" w14:paraId="2B2594D6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7B6799EB" w14:textId="5BFDC3E5" w:rsidR="007A4832" w:rsidRDefault="008D6167" w:rsidP="0015456A">
            <w:pPr>
              <w:ind w:firstLine="0"/>
              <w:jc w:val="both"/>
            </w:pPr>
            <w:r>
              <w:t>Demo web</w:t>
            </w:r>
          </w:p>
        </w:tc>
        <w:tc>
          <w:tcPr>
            <w:tcW w:w="5634" w:type="dxa"/>
            <w:vAlign w:val="center"/>
          </w:tcPr>
          <w:p w14:paraId="5088CCCC" w14:textId="05BC49AE" w:rsidR="007A4832" w:rsidRDefault="00013652" w:rsidP="0015456A">
            <w:pPr>
              <w:ind w:firstLine="0"/>
              <w:jc w:val="both"/>
            </w:pPr>
            <w:hyperlink r:id="rId15" w:history="1">
              <w:r w:rsidRPr="00013652">
                <w:rPr>
                  <w:rStyle w:val="Hipervnculo"/>
                </w:rPr>
                <w:t>https://drive.google.com/file/d/1QAoepac8I0HpA05dQUC4gaL3NAGwxzNu/view?usp=sharing</w:t>
              </w:r>
            </w:hyperlink>
            <w:bookmarkStart w:id="12" w:name="_GoBack"/>
            <w:bookmarkEnd w:id="12"/>
          </w:p>
        </w:tc>
      </w:tr>
      <w:tr w:rsidR="009D013F" w14:paraId="6E3704A1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68D04423" w14:textId="72761137" w:rsidR="009D013F" w:rsidRDefault="009D013F" w:rsidP="00283B01">
            <w:pPr>
              <w:ind w:firstLine="0"/>
              <w:jc w:val="both"/>
            </w:pPr>
            <w:r>
              <w:t xml:space="preserve">Demo </w:t>
            </w:r>
            <w:r w:rsidR="00283B01">
              <w:t>Android</w:t>
            </w:r>
          </w:p>
        </w:tc>
        <w:tc>
          <w:tcPr>
            <w:tcW w:w="5634" w:type="dxa"/>
            <w:vAlign w:val="center"/>
          </w:tcPr>
          <w:p w14:paraId="18D2E8BB" w14:textId="4BBD6F25" w:rsidR="009D013F" w:rsidRDefault="00EB3BC5" w:rsidP="0015456A">
            <w:pPr>
              <w:ind w:firstLine="0"/>
              <w:jc w:val="both"/>
            </w:pPr>
            <w:hyperlink r:id="rId16" w:history="1">
              <w:r w:rsidRPr="00EB3BC5">
                <w:rPr>
                  <w:rStyle w:val="Hipervnculo"/>
                </w:rPr>
                <w:t>https://drive.google.com/file/d/1hs7d1q9W5qY19mkdDj1gussMh2puI5FO/view?usp=sharing</w:t>
              </w:r>
            </w:hyperlink>
          </w:p>
        </w:tc>
      </w:tr>
    </w:tbl>
    <w:p w14:paraId="5BCBB0B4" w14:textId="77777777" w:rsidR="003144B4" w:rsidRDefault="003144B4" w:rsidP="003144B4"/>
    <w:p w14:paraId="3046D6DD" w14:textId="77777777" w:rsidR="00BA6D7D" w:rsidRDefault="007A4832" w:rsidP="00BA6D7D">
      <w:pPr>
        <w:pStyle w:val="Ttulo2"/>
      </w:pPr>
      <w:r>
        <w:t>Accesos a aplicaciones</w:t>
      </w:r>
    </w:p>
    <w:p w14:paraId="28AD9E39" w14:textId="77777777" w:rsidR="003144B4" w:rsidRDefault="003144B4" w:rsidP="00151C9E">
      <w:pPr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5256"/>
      </w:tblGrid>
      <w:tr w:rsidR="007A4832" w14:paraId="5822D98B" w14:textId="77777777" w:rsidTr="003D4699">
        <w:trPr>
          <w:trHeight w:val="534"/>
        </w:trPr>
        <w:tc>
          <w:tcPr>
            <w:tcW w:w="3798" w:type="dxa"/>
            <w:vAlign w:val="center"/>
          </w:tcPr>
          <w:p w14:paraId="279BC48E" w14:textId="77777777" w:rsidR="007A4832" w:rsidRDefault="007A4832" w:rsidP="00151C9E">
            <w:pPr>
              <w:ind w:firstLine="0"/>
              <w:jc w:val="both"/>
            </w:pPr>
            <w:r>
              <w:t>URL de App Mobile:</w:t>
            </w:r>
          </w:p>
        </w:tc>
        <w:tc>
          <w:tcPr>
            <w:tcW w:w="5256" w:type="dxa"/>
            <w:vAlign w:val="center"/>
          </w:tcPr>
          <w:p w14:paraId="1DD038E1" w14:textId="77777777" w:rsidR="007A4832" w:rsidRDefault="003D4699" w:rsidP="00151C9E">
            <w:pPr>
              <w:ind w:firstLine="0"/>
              <w:jc w:val="both"/>
            </w:pPr>
            <w:r w:rsidRPr="003D4699">
              <w:t>https://drive.google.com/file/d/1znbehEkr_yzTfKQ5CznZuUSWdCLuD18C/view?usp=sharing</w:t>
            </w:r>
          </w:p>
        </w:tc>
      </w:tr>
      <w:tr w:rsidR="007A4832" w14:paraId="0888601A" w14:textId="77777777" w:rsidTr="003D4699">
        <w:trPr>
          <w:trHeight w:val="556"/>
        </w:trPr>
        <w:tc>
          <w:tcPr>
            <w:tcW w:w="3798" w:type="dxa"/>
            <w:vAlign w:val="center"/>
          </w:tcPr>
          <w:p w14:paraId="4C00801D" w14:textId="77777777" w:rsidR="007A4832" w:rsidRDefault="007A4832" w:rsidP="00151C9E">
            <w:pPr>
              <w:ind w:firstLine="0"/>
              <w:jc w:val="both"/>
            </w:pPr>
            <w:r>
              <w:t>URL para Acceso a Web o Escritorio:</w:t>
            </w:r>
          </w:p>
        </w:tc>
        <w:tc>
          <w:tcPr>
            <w:tcW w:w="5256" w:type="dxa"/>
            <w:vAlign w:val="center"/>
          </w:tcPr>
          <w:p w14:paraId="21B5AF5D" w14:textId="584EF8BA" w:rsidR="007A4832" w:rsidRDefault="00013652" w:rsidP="00151C9E">
            <w:pPr>
              <w:ind w:firstLine="0"/>
              <w:jc w:val="both"/>
            </w:pPr>
            <w:hyperlink r:id="rId17" w:history="1">
              <w:r w:rsidR="00622943" w:rsidRPr="001413EE">
                <w:rPr>
                  <w:rStyle w:val="Hipervnculo"/>
                </w:rPr>
                <w:t>https://adoptameapp.herokuapp.com/adoptame/</w:t>
              </w:r>
            </w:hyperlink>
          </w:p>
          <w:p w14:paraId="68A8E03E" w14:textId="77777777" w:rsidR="00622943" w:rsidRDefault="00622943" w:rsidP="00151C9E">
            <w:pPr>
              <w:ind w:firstLine="0"/>
              <w:jc w:val="both"/>
            </w:pPr>
          </w:p>
          <w:p w14:paraId="4A3FB17A" w14:textId="31AFA136" w:rsidR="00622943" w:rsidRPr="00622943" w:rsidRDefault="00622943" w:rsidP="00151C9E">
            <w:pPr>
              <w:ind w:firstLine="0"/>
              <w:jc w:val="both"/>
              <w:rPr>
                <w:b/>
              </w:rPr>
            </w:pPr>
            <w:r w:rsidRPr="00622943">
              <w:rPr>
                <w:b/>
              </w:rPr>
              <w:t>El servidor HEROKU es gratuito y tiene la particularidad de entrar en modo reposo luego de 1 hora sin actividad, cuando recibe un request levanta la app y procesa el request por lo que el primer request puede tardar un poco mas de lo esperado</w:t>
            </w:r>
          </w:p>
        </w:tc>
      </w:tr>
      <w:tr w:rsidR="007A4832" w14:paraId="0B8F76A6" w14:textId="77777777" w:rsidTr="003D4699">
        <w:trPr>
          <w:trHeight w:val="556"/>
        </w:trPr>
        <w:tc>
          <w:tcPr>
            <w:tcW w:w="3798" w:type="dxa"/>
            <w:vAlign w:val="center"/>
          </w:tcPr>
          <w:p w14:paraId="72DB838F" w14:textId="77777777" w:rsidR="007A4832" w:rsidRDefault="007A4832" w:rsidP="00151C9E">
            <w:pPr>
              <w:ind w:firstLine="0"/>
              <w:jc w:val="both"/>
            </w:pPr>
            <w:r>
              <w:lastRenderedPageBreak/>
              <w:t>URL de Repositorio de Código Fuente:</w:t>
            </w:r>
          </w:p>
        </w:tc>
        <w:tc>
          <w:tcPr>
            <w:tcW w:w="5256" w:type="dxa"/>
            <w:vAlign w:val="center"/>
          </w:tcPr>
          <w:p w14:paraId="169FFDF8" w14:textId="64F91BAB" w:rsidR="0093266A" w:rsidRDefault="00013652" w:rsidP="00151C9E">
            <w:pPr>
              <w:ind w:firstLine="0"/>
              <w:jc w:val="both"/>
            </w:pPr>
            <w:hyperlink r:id="rId18" w:history="1">
              <w:r w:rsidR="0093266A" w:rsidRPr="0093266A">
                <w:rPr>
                  <w:rStyle w:val="Hipervnculo"/>
                </w:rPr>
                <w:t>adoptame web branch camilaBranch</w:t>
              </w:r>
            </w:hyperlink>
          </w:p>
          <w:p w14:paraId="6A52F50A" w14:textId="4C92439E" w:rsidR="0093266A" w:rsidRDefault="00013652" w:rsidP="00151C9E">
            <w:pPr>
              <w:ind w:firstLine="0"/>
              <w:jc w:val="both"/>
            </w:pPr>
            <w:hyperlink r:id="rId19" w:history="1">
              <w:r w:rsidR="0093266A">
                <w:rPr>
                  <w:rStyle w:val="Hipervnculo"/>
                </w:rPr>
                <w:t>adoptameMobile</w:t>
              </w:r>
            </w:hyperlink>
          </w:p>
        </w:tc>
      </w:tr>
    </w:tbl>
    <w:p w14:paraId="19C77501" w14:textId="77777777" w:rsidR="007A4832" w:rsidRDefault="007A4832">
      <w:pPr>
        <w:spacing w:line="240" w:lineRule="auto"/>
        <w:ind w:firstLine="0"/>
      </w:pPr>
    </w:p>
    <w:p w14:paraId="790AD9DC" w14:textId="77777777" w:rsidR="00B85FBF" w:rsidRDefault="00B85FBF">
      <w:pPr>
        <w:spacing w:line="240" w:lineRule="auto"/>
        <w:ind w:firstLine="0"/>
      </w:pPr>
    </w:p>
    <w:p w14:paraId="3054C854" w14:textId="77777777" w:rsidR="00B85FBF" w:rsidRDefault="00B85FBF">
      <w:pPr>
        <w:spacing w:line="240" w:lineRule="auto"/>
        <w:ind w:firstLine="0"/>
      </w:pPr>
    </w:p>
    <w:p w14:paraId="3F961EA6" w14:textId="77777777" w:rsidR="00B85FBF" w:rsidRDefault="00B85FBF">
      <w:pPr>
        <w:spacing w:line="240" w:lineRule="auto"/>
        <w:ind w:firstLine="0"/>
      </w:pPr>
    </w:p>
    <w:p w14:paraId="7D22A1DD" w14:textId="77777777" w:rsidR="00B85FBF" w:rsidRDefault="00B85FBF">
      <w:pPr>
        <w:spacing w:line="240" w:lineRule="auto"/>
        <w:ind w:firstLine="0"/>
      </w:pPr>
    </w:p>
    <w:p w14:paraId="34A89A24" w14:textId="77777777" w:rsidR="00B85FBF" w:rsidRDefault="00B85FBF">
      <w:pPr>
        <w:spacing w:line="240" w:lineRule="auto"/>
        <w:ind w:firstLine="0"/>
      </w:pPr>
    </w:p>
    <w:p w14:paraId="432E1E7C" w14:textId="77777777" w:rsidR="00B85FBF" w:rsidRDefault="00B85FBF">
      <w:pPr>
        <w:spacing w:line="240" w:lineRule="auto"/>
        <w:ind w:firstLine="0"/>
      </w:pPr>
    </w:p>
    <w:p w14:paraId="13E071C5" w14:textId="77777777" w:rsidR="007A4832" w:rsidRDefault="007A4832" w:rsidP="007A4832">
      <w:pPr>
        <w:pStyle w:val="Ttulo2"/>
      </w:pPr>
      <w:r>
        <w:t>Usuarios</w:t>
      </w:r>
    </w:p>
    <w:p w14:paraId="24795435" w14:textId="77777777" w:rsidR="007A4832" w:rsidRDefault="007A4832">
      <w:pPr>
        <w:spacing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0"/>
        <w:gridCol w:w="2839"/>
        <w:gridCol w:w="2839"/>
      </w:tblGrid>
      <w:tr w:rsidR="007A4832" w14:paraId="6623EB6B" w14:textId="77777777" w:rsidTr="007A4832">
        <w:trPr>
          <w:trHeight w:val="534"/>
        </w:trPr>
        <w:tc>
          <w:tcPr>
            <w:tcW w:w="3150" w:type="dxa"/>
            <w:vAlign w:val="center"/>
          </w:tcPr>
          <w:p w14:paraId="5DA02D39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Usuario</w:t>
            </w:r>
          </w:p>
        </w:tc>
        <w:tc>
          <w:tcPr>
            <w:tcW w:w="2839" w:type="dxa"/>
            <w:vAlign w:val="center"/>
          </w:tcPr>
          <w:p w14:paraId="64F3D7D8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Contraseña</w:t>
            </w:r>
          </w:p>
        </w:tc>
        <w:tc>
          <w:tcPr>
            <w:tcW w:w="2839" w:type="dxa"/>
            <w:vAlign w:val="center"/>
          </w:tcPr>
          <w:p w14:paraId="79AC6822" w14:textId="77777777" w:rsidR="007A4832" w:rsidRPr="007A4832" w:rsidRDefault="007A4832" w:rsidP="0015456A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Información adicional</w:t>
            </w:r>
          </w:p>
        </w:tc>
      </w:tr>
      <w:tr w:rsidR="007A4832" w14:paraId="5CD1C121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0B0B4682" w14:textId="05C4B165" w:rsidR="007A4832" w:rsidRDefault="00013652" w:rsidP="0015456A">
            <w:pPr>
              <w:ind w:firstLine="0"/>
              <w:jc w:val="both"/>
            </w:pPr>
            <w:hyperlink r:id="rId20" w:history="1">
              <w:r w:rsidR="00A607CE" w:rsidRPr="007D1B36">
                <w:rPr>
                  <w:rStyle w:val="Hipervnculo"/>
                </w:rPr>
                <w:t>test@test.com</w:t>
              </w:r>
            </w:hyperlink>
          </w:p>
        </w:tc>
        <w:tc>
          <w:tcPr>
            <w:tcW w:w="2839" w:type="dxa"/>
            <w:vAlign w:val="center"/>
          </w:tcPr>
          <w:p w14:paraId="4A9CAC83" w14:textId="65D635BF" w:rsidR="007A4832" w:rsidRDefault="00A607CE" w:rsidP="0015456A">
            <w:pPr>
              <w:ind w:firstLine="0"/>
              <w:jc w:val="both"/>
            </w:pPr>
            <w:r>
              <w:t>Test1234</w:t>
            </w:r>
          </w:p>
        </w:tc>
        <w:tc>
          <w:tcPr>
            <w:tcW w:w="2839" w:type="dxa"/>
            <w:vAlign w:val="center"/>
          </w:tcPr>
          <w:p w14:paraId="7792FBC6" w14:textId="1E0ADC64" w:rsidR="007A4832" w:rsidRDefault="00A607CE" w:rsidP="0015456A">
            <w:pPr>
              <w:ind w:firstLine="0"/>
              <w:jc w:val="both"/>
            </w:pPr>
            <w:r>
              <w:t>Usuario con rol admin para WEB, se usa el mismo para la app mobile</w:t>
            </w:r>
            <w:r w:rsidR="00622943">
              <w:t xml:space="preserve">. </w:t>
            </w:r>
          </w:p>
        </w:tc>
      </w:tr>
      <w:tr w:rsidR="007A4832" w14:paraId="0014B629" w14:textId="77777777" w:rsidTr="007A4832">
        <w:trPr>
          <w:trHeight w:val="556"/>
        </w:trPr>
        <w:tc>
          <w:tcPr>
            <w:tcW w:w="3150" w:type="dxa"/>
            <w:vAlign w:val="center"/>
          </w:tcPr>
          <w:p w14:paraId="75EB05E6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544E2C82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560E5D0E" w14:textId="77777777" w:rsidR="007A4832" w:rsidRDefault="007A4832" w:rsidP="0015456A">
            <w:pPr>
              <w:ind w:firstLine="0"/>
              <w:jc w:val="both"/>
            </w:pPr>
          </w:p>
        </w:tc>
      </w:tr>
      <w:tr w:rsidR="007A4832" w14:paraId="38A8773D" w14:textId="77777777" w:rsidTr="007A4832">
        <w:trPr>
          <w:trHeight w:val="556"/>
        </w:trPr>
        <w:tc>
          <w:tcPr>
            <w:tcW w:w="3150" w:type="dxa"/>
          </w:tcPr>
          <w:p w14:paraId="359CEEBB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</w:tcPr>
          <w:p w14:paraId="607F3960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0BC8FD42" w14:textId="77777777" w:rsidR="007A4832" w:rsidRDefault="007A4832" w:rsidP="0015456A">
            <w:pPr>
              <w:ind w:firstLine="0"/>
              <w:jc w:val="both"/>
            </w:pPr>
          </w:p>
        </w:tc>
      </w:tr>
      <w:tr w:rsidR="007A4832" w14:paraId="26CC5F04" w14:textId="77777777" w:rsidTr="007A4832">
        <w:trPr>
          <w:trHeight w:val="556"/>
        </w:trPr>
        <w:tc>
          <w:tcPr>
            <w:tcW w:w="3150" w:type="dxa"/>
          </w:tcPr>
          <w:p w14:paraId="31F323B9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</w:tcPr>
          <w:p w14:paraId="57AE2B66" w14:textId="77777777" w:rsidR="007A4832" w:rsidRDefault="007A4832" w:rsidP="0015456A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14:paraId="4FC3D4ED" w14:textId="77777777" w:rsidR="007A4832" w:rsidRDefault="007A4832" w:rsidP="0015456A">
            <w:pPr>
              <w:ind w:firstLine="0"/>
              <w:jc w:val="both"/>
            </w:pPr>
          </w:p>
        </w:tc>
      </w:tr>
    </w:tbl>
    <w:p w14:paraId="0965EAE8" w14:textId="77777777" w:rsidR="00934963" w:rsidRPr="00934963" w:rsidRDefault="00934963" w:rsidP="000F3862">
      <w:pPr>
        <w:shd w:val="clear" w:color="auto" w:fill="FFFFFF"/>
        <w:ind w:firstLine="0"/>
        <w:rPr>
          <w:lang w:val="es-ES"/>
        </w:rPr>
      </w:pPr>
    </w:p>
    <w:sectPr w:rsidR="00934963" w:rsidRPr="00934963" w:rsidSect="001C27D0">
      <w:headerReference w:type="even" r:id="rId21"/>
      <w:pgSz w:w="12240" w:h="15840" w:code="1"/>
      <w:pgMar w:top="482" w:right="1701" w:bottom="1140" w:left="1701" w:header="289" w:footer="2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204F8" w14:textId="77777777" w:rsidR="0093266A" w:rsidRDefault="0093266A">
      <w:r>
        <w:separator/>
      </w:r>
    </w:p>
    <w:p w14:paraId="47755A43" w14:textId="77777777" w:rsidR="0093266A" w:rsidRDefault="0093266A"/>
  </w:endnote>
  <w:endnote w:type="continuationSeparator" w:id="0">
    <w:p w14:paraId="3C005DD3" w14:textId="77777777" w:rsidR="0093266A" w:rsidRDefault="0093266A">
      <w:r>
        <w:continuationSeparator/>
      </w:r>
    </w:p>
    <w:p w14:paraId="751C3B0B" w14:textId="77777777" w:rsidR="0093266A" w:rsidRDefault="00932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egrita">
    <w:altName w:val="Arial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709B7" w14:textId="77777777" w:rsidR="0093266A" w:rsidRDefault="0093266A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AC6376" w14:textId="77777777" w:rsidR="0093266A" w:rsidRDefault="0093266A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36C6D" w14:textId="77777777" w:rsidR="0093266A" w:rsidRDefault="0093266A">
    <w:pPr>
      <w:framePr w:wrap="around" w:vAnchor="text" w:hAnchor="margin" w:xAlign="right" w:y="1"/>
      <w:rPr>
        <w:rStyle w:val="Nmerodepgina"/>
      </w:rPr>
    </w:pPr>
  </w:p>
  <w:p w14:paraId="18635855" w14:textId="77777777" w:rsidR="0093266A" w:rsidRPr="007A4832" w:rsidRDefault="0093266A" w:rsidP="007A4832">
    <w:pPr>
      <w:pStyle w:val="Piedepgina"/>
      <w:ind w:firstLine="0"/>
      <w:rPr>
        <w:rFonts w:ascii="Mangal" w:hAnsi="Mangal" w:cs="Mangal"/>
        <w:sz w:val="16"/>
        <w:szCs w:val="16"/>
      </w:rPr>
    </w:pPr>
    <w:r>
      <w:rPr>
        <w:noProof/>
        <w:lang w:val="es-ES"/>
      </w:rPr>
      <mc:AlternateContent>
        <mc:Choice Requires="wps">
          <w:drawing>
            <wp:inline distT="0" distB="0" distL="0" distR="0" wp14:anchorId="442BBFE6" wp14:editId="5D6DB584">
              <wp:extent cx="5552440" cy="5080"/>
              <wp:effectExtent l="6350" t="11430" r="13335" b="12065"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52440" cy="50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050">
                            <a:alpha val="63921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line w14:anchorId="2FFABCB9" id="Line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7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" strokecolor="#ff5050">
              <v:stroke opacity="41891f"/>
              <w10:anchorlock/>
            </v:line>
          </w:pict>
        </mc:Fallback>
      </mc:AlternateContent>
    </w:r>
    <w:r>
      <w:rPr>
        <w:rFonts w:ascii="Mangal" w:hAnsi="Mangal" w:cs="Mangal"/>
        <w:sz w:val="16"/>
        <w:szCs w:val="16"/>
      </w:rPr>
      <w:t xml:space="preserve">Escuela Da Vinci – Analista de Sistemas                                             </w:t>
    </w:r>
    <w:r>
      <w:rPr>
        <w:rFonts w:ascii="Mangal" w:hAnsi="Mangal" w:cs="Mangal"/>
        <w:sz w:val="16"/>
        <w:szCs w:val="16"/>
      </w:rPr>
      <w:tab/>
      <w:t>Página</w:t>
    </w:r>
    <w:r w:rsidRPr="00314846">
      <w:rPr>
        <w:rFonts w:ascii="Mangal" w:hAnsi="Mangal" w:cs="Mangal"/>
        <w:sz w:val="16"/>
        <w:szCs w:val="16"/>
      </w:rPr>
      <w:t xml:space="preserve">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013652">
      <w:rPr>
        <w:rStyle w:val="Nmerodepgina"/>
        <w:rFonts w:ascii="Mangal" w:hAnsi="Mangal" w:cs="Mangal"/>
        <w:noProof/>
        <w:sz w:val="16"/>
        <w:szCs w:val="16"/>
      </w:rPr>
      <w:t>2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>
      <w:rPr>
        <w:rFonts w:ascii="Mangal" w:hAnsi="Mangal" w:cs="Mang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F27AE" w14:textId="77777777" w:rsidR="0093266A" w:rsidRDefault="0093266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52A8" w14:textId="77777777" w:rsidR="0093266A" w:rsidRDefault="0093266A">
      <w:r>
        <w:separator/>
      </w:r>
    </w:p>
    <w:p w14:paraId="1389EE18" w14:textId="77777777" w:rsidR="0093266A" w:rsidRDefault="0093266A"/>
  </w:footnote>
  <w:footnote w:type="continuationSeparator" w:id="0">
    <w:p w14:paraId="1CE48053" w14:textId="77777777" w:rsidR="0093266A" w:rsidRDefault="0093266A">
      <w:r>
        <w:continuationSeparator/>
      </w:r>
    </w:p>
    <w:p w14:paraId="051BB70A" w14:textId="77777777" w:rsidR="0093266A" w:rsidRDefault="0093266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93266A" w14:paraId="543910FF" w14:textId="77777777" w:rsidTr="007A4832">
      <w:trPr>
        <w:trHeight w:val="84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14:paraId="6CB86C34" w14:textId="77777777" w:rsidR="0093266A" w:rsidRDefault="0093266A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val="es-ES"/>
            </w:rPr>
            <w:drawing>
              <wp:inline distT="0" distB="0" distL="0" distR="0" wp14:anchorId="71CEA56A" wp14:editId="1FACD31D">
                <wp:extent cx="721360" cy="493395"/>
                <wp:effectExtent l="0" t="0" r="2540" b="1905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7A1C019F" w14:textId="77777777" w:rsidR="0093266A" w:rsidRPr="00DE611A" w:rsidRDefault="0093266A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14:paraId="1F771EFC" w14:textId="77777777" w:rsidR="0093266A" w:rsidRPr="000D225D" w:rsidRDefault="0093266A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14:paraId="37EC6484" w14:textId="77777777" w:rsidR="0093266A" w:rsidRDefault="0093266A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Información para entrega del proyecto</w:t>
          </w:r>
        </w:p>
        <w:p w14:paraId="02D8F3EC" w14:textId="77777777" w:rsidR="0093266A" w:rsidRPr="000D225D" w:rsidRDefault="0093266A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14:paraId="581261A6" w14:textId="77777777" w:rsidR="0093266A" w:rsidRPr="00B2543F" w:rsidRDefault="0093266A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14:paraId="2C4DE280" w14:textId="77777777" w:rsidR="0093266A" w:rsidRDefault="0093266A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93266A" w14:paraId="65DD77EA" w14:textId="77777777" w:rsidTr="000060C6">
      <w:trPr>
        <w:trHeight w:val="983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14:paraId="62A21DB1" w14:textId="77777777" w:rsidR="0093266A" w:rsidRDefault="0093266A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val="es-ES"/>
            </w:rPr>
            <w:drawing>
              <wp:inline distT="0" distB="0" distL="0" distR="0" wp14:anchorId="54D9766C" wp14:editId="35A0F589">
                <wp:extent cx="721360" cy="493395"/>
                <wp:effectExtent l="0" t="0" r="2540" b="1905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0059F116" w14:textId="77777777" w:rsidR="0093266A" w:rsidRPr="00DE611A" w:rsidRDefault="0093266A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14:paraId="15828E0B" w14:textId="77777777" w:rsidR="0093266A" w:rsidRPr="000D225D" w:rsidRDefault="0093266A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14:paraId="4C90068D" w14:textId="77777777" w:rsidR="0093266A" w:rsidRDefault="0093266A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Lineamientos y selección de proyectos</w:t>
          </w:r>
        </w:p>
        <w:p w14:paraId="4C582D2A" w14:textId="77777777" w:rsidR="0093266A" w:rsidRPr="000D225D" w:rsidRDefault="0093266A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14:paraId="6DC97D6C" w14:textId="77777777" w:rsidR="0093266A" w:rsidRPr="00B2543F" w:rsidRDefault="0093266A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14:paraId="7C4E4A8F" w14:textId="77777777" w:rsidR="0093266A" w:rsidRDefault="0093266A" w:rsidP="000060C6">
    <w:pPr>
      <w:pStyle w:val="Encabezad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BEAB" w14:textId="77777777" w:rsidR="0093266A" w:rsidRDefault="00932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464CBB"/>
    <w:multiLevelType w:val="hybridMultilevel"/>
    <w:tmpl w:val="DE645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24F"/>
    <w:multiLevelType w:val="hybridMultilevel"/>
    <w:tmpl w:val="D15C6B60"/>
    <w:lvl w:ilvl="0" w:tplc="4D0AF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01BA8"/>
    <w:multiLevelType w:val="hybridMultilevel"/>
    <w:tmpl w:val="4EA0D8C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F7073C8"/>
    <w:multiLevelType w:val="hybridMultilevel"/>
    <w:tmpl w:val="EF24BDD6"/>
    <w:lvl w:ilvl="0" w:tplc="4D0AF5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F846B74"/>
    <w:multiLevelType w:val="hybridMultilevel"/>
    <w:tmpl w:val="26CEF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146B8"/>
    <w:multiLevelType w:val="hybridMultilevel"/>
    <w:tmpl w:val="943405F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125F9D"/>
    <w:multiLevelType w:val="hybridMultilevel"/>
    <w:tmpl w:val="867E008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D112C24"/>
    <w:multiLevelType w:val="hybridMultilevel"/>
    <w:tmpl w:val="4F76F4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CC57CE"/>
    <w:multiLevelType w:val="hybridMultilevel"/>
    <w:tmpl w:val="AAA4D582"/>
    <w:lvl w:ilvl="0" w:tplc="2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C1D29"/>
    <w:multiLevelType w:val="hybridMultilevel"/>
    <w:tmpl w:val="4F6070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63DD5570"/>
    <w:multiLevelType w:val="hybridMultilevel"/>
    <w:tmpl w:val="EC261CF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5D460B"/>
    <w:multiLevelType w:val="hybridMultilevel"/>
    <w:tmpl w:val="A06009C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D57B71"/>
    <w:multiLevelType w:val="hybridMultilevel"/>
    <w:tmpl w:val="DC180E9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10"/>
  </w:num>
  <w:num w:numId="10">
    <w:abstractNumId w:val="16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3"/>
  </w:num>
  <w:num w:numId="16">
    <w:abstractNumId w:val="13"/>
  </w:num>
  <w:num w:numId="17">
    <w:abstractNumId w:val="9"/>
  </w:num>
  <w:num w:numId="18">
    <w:abstractNumId w:val="8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EA"/>
    <w:rsid w:val="00003529"/>
    <w:rsid w:val="000060C6"/>
    <w:rsid w:val="00012138"/>
    <w:rsid w:val="00013652"/>
    <w:rsid w:val="00013C60"/>
    <w:rsid w:val="00014114"/>
    <w:rsid w:val="00042A96"/>
    <w:rsid w:val="00057907"/>
    <w:rsid w:val="00061903"/>
    <w:rsid w:val="00065118"/>
    <w:rsid w:val="00070831"/>
    <w:rsid w:val="000A118F"/>
    <w:rsid w:val="000C73DF"/>
    <w:rsid w:val="000E212A"/>
    <w:rsid w:val="000E4D9A"/>
    <w:rsid w:val="000F0EEB"/>
    <w:rsid w:val="000F3862"/>
    <w:rsid w:val="00121945"/>
    <w:rsid w:val="00130650"/>
    <w:rsid w:val="00133697"/>
    <w:rsid w:val="00151C9E"/>
    <w:rsid w:val="00151ECB"/>
    <w:rsid w:val="0015303F"/>
    <w:rsid w:val="0015456A"/>
    <w:rsid w:val="00154880"/>
    <w:rsid w:val="001614E6"/>
    <w:rsid w:val="00177EB1"/>
    <w:rsid w:val="001B6A27"/>
    <w:rsid w:val="001C27D0"/>
    <w:rsid w:val="001C563E"/>
    <w:rsid w:val="001C577C"/>
    <w:rsid w:val="001D01EC"/>
    <w:rsid w:val="001D0AE9"/>
    <w:rsid w:val="001D2DD0"/>
    <w:rsid w:val="001E0F50"/>
    <w:rsid w:val="001F0E79"/>
    <w:rsid w:val="002110FC"/>
    <w:rsid w:val="00213878"/>
    <w:rsid w:val="00232B71"/>
    <w:rsid w:val="00233414"/>
    <w:rsid w:val="00235CFC"/>
    <w:rsid w:val="00247183"/>
    <w:rsid w:val="00251EF0"/>
    <w:rsid w:val="0026424C"/>
    <w:rsid w:val="00264B98"/>
    <w:rsid w:val="002676EC"/>
    <w:rsid w:val="00281E82"/>
    <w:rsid w:val="00283B01"/>
    <w:rsid w:val="002D0F8A"/>
    <w:rsid w:val="002E60B3"/>
    <w:rsid w:val="0031184E"/>
    <w:rsid w:val="003144B4"/>
    <w:rsid w:val="00314846"/>
    <w:rsid w:val="003251AA"/>
    <w:rsid w:val="00336ADD"/>
    <w:rsid w:val="00340BF7"/>
    <w:rsid w:val="003501D6"/>
    <w:rsid w:val="00372FBA"/>
    <w:rsid w:val="00373BDA"/>
    <w:rsid w:val="00393FB3"/>
    <w:rsid w:val="003963D9"/>
    <w:rsid w:val="003A6000"/>
    <w:rsid w:val="003B73BD"/>
    <w:rsid w:val="003D0E40"/>
    <w:rsid w:val="003D4699"/>
    <w:rsid w:val="00416DB8"/>
    <w:rsid w:val="00417AA9"/>
    <w:rsid w:val="00421F56"/>
    <w:rsid w:val="00431C3F"/>
    <w:rsid w:val="00435C67"/>
    <w:rsid w:val="00436702"/>
    <w:rsid w:val="00436A26"/>
    <w:rsid w:val="00445A1C"/>
    <w:rsid w:val="00451EB0"/>
    <w:rsid w:val="00452F6A"/>
    <w:rsid w:val="0047681D"/>
    <w:rsid w:val="004A6B58"/>
    <w:rsid w:val="00510428"/>
    <w:rsid w:val="00546C1B"/>
    <w:rsid w:val="00552694"/>
    <w:rsid w:val="00576632"/>
    <w:rsid w:val="005864E7"/>
    <w:rsid w:val="005A6E00"/>
    <w:rsid w:val="005E054E"/>
    <w:rsid w:val="00602712"/>
    <w:rsid w:val="00613DE9"/>
    <w:rsid w:val="00614985"/>
    <w:rsid w:val="00621FA5"/>
    <w:rsid w:val="00622943"/>
    <w:rsid w:val="00646954"/>
    <w:rsid w:val="00655E9A"/>
    <w:rsid w:val="0067309F"/>
    <w:rsid w:val="00692B45"/>
    <w:rsid w:val="006A0104"/>
    <w:rsid w:val="006A09A3"/>
    <w:rsid w:val="006A1BEB"/>
    <w:rsid w:val="006A3ED4"/>
    <w:rsid w:val="006C0C12"/>
    <w:rsid w:val="00700C62"/>
    <w:rsid w:val="007026B4"/>
    <w:rsid w:val="00715935"/>
    <w:rsid w:val="0071714C"/>
    <w:rsid w:val="00725CD4"/>
    <w:rsid w:val="00727B4B"/>
    <w:rsid w:val="0078299D"/>
    <w:rsid w:val="007845B0"/>
    <w:rsid w:val="007A4832"/>
    <w:rsid w:val="007C2385"/>
    <w:rsid w:val="007F31EA"/>
    <w:rsid w:val="00812B1A"/>
    <w:rsid w:val="008138DB"/>
    <w:rsid w:val="00836FC0"/>
    <w:rsid w:val="0084056F"/>
    <w:rsid w:val="008D2203"/>
    <w:rsid w:val="008D2C32"/>
    <w:rsid w:val="008D3669"/>
    <w:rsid w:val="008D6167"/>
    <w:rsid w:val="008E41AB"/>
    <w:rsid w:val="008E606C"/>
    <w:rsid w:val="0093266A"/>
    <w:rsid w:val="00934963"/>
    <w:rsid w:val="009521C7"/>
    <w:rsid w:val="00955694"/>
    <w:rsid w:val="009572A0"/>
    <w:rsid w:val="009D013F"/>
    <w:rsid w:val="00A071D0"/>
    <w:rsid w:val="00A219C5"/>
    <w:rsid w:val="00A33BEA"/>
    <w:rsid w:val="00A37A2A"/>
    <w:rsid w:val="00A43C99"/>
    <w:rsid w:val="00A52432"/>
    <w:rsid w:val="00A607CE"/>
    <w:rsid w:val="00A75A12"/>
    <w:rsid w:val="00A878EE"/>
    <w:rsid w:val="00AA477D"/>
    <w:rsid w:val="00B152C6"/>
    <w:rsid w:val="00B15339"/>
    <w:rsid w:val="00B3235B"/>
    <w:rsid w:val="00B648CD"/>
    <w:rsid w:val="00B725C4"/>
    <w:rsid w:val="00B85FBF"/>
    <w:rsid w:val="00BA6D7D"/>
    <w:rsid w:val="00BB47B8"/>
    <w:rsid w:val="00BD22C2"/>
    <w:rsid w:val="00C05F94"/>
    <w:rsid w:val="00C161A4"/>
    <w:rsid w:val="00C735D0"/>
    <w:rsid w:val="00C92596"/>
    <w:rsid w:val="00CD3030"/>
    <w:rsid w:val="00CD4464"/>
    <w:rsid w:val="00CD5270"/>
    <w:rsid w:val="00CF184D"/>
    <w:rsid w:val="00D224F6"/>
    <w:rsid w:val="00D54D4E"/>
    <w:rsid w:val="00D55F89"/>
    <w:rsid w:val="00D75881"/>
    <w:rsid w:val="00D767A7"/>
    <w:rsid w:val="00DA2D5D"/>
    <w:rsid w:val="00DA57AF"/>
    <w:rsid w:val="00DB6371"/>
    <w:rsid w:val="00DF006E"/>
    <w:rsid w:val="00DF56B3"/>
    <w:rsid w:val="00DF6B57"/>
    <w:rsid w:val="00DF6DE5"/>
    <w:rsid w:val="00E05C95"/>
    <w:rsid w:val="00E27C78"/>
    <w:rsid w:val="00E44318"/>
    <w:rsid w:val="00E4551D"/>
    <w:rsid w:val="00E61E11"/>
    <w:rsid w:val="00E771BF"/>
    <w:rsid w:val="00E81097"/>
    <w:rsid w:val="00E91269"/>
    <w:rsid w:val="00E921F9"/>
    <w:rsid w:val="00E94ECB"/>
    <w:rsid w:val="00EA661E"/>
    <w:rsid w:val="00EB3BC5"/>
    <w:rsid w:val="00EC732F"/>
    <w:rsid w:val="00ED0436"/>
    <w:rsid w:val="00EE3E31"/>
    <w:rsid w:val="00EF18E1"/>
    <w:rsid w:val="00EF22A2"/>
    <w:rsid w:val="00F032F6"/>
    <w:rsid w:val="00F105BE"/>
    <w:rsid w:val="00F266B6"/>
    <w:rsid w:val="00F43B4D"/>
    <w:rsid w:val="00F67A15"/>
    <w:rsid w:val="00F744A0"/>
    <w:rsid w:val="00F81032"/>
    <w:rsid w:val="00F864D0"/>
    <w:rsid w:val="00FB23D5"/>
    <w:rsid w:val="00FB423E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05D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B4"/>
    <w:pPr>
      <w:spacing w:line="360" w:lineRule="auto"/>
      <w:ind w:firstLine="709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1C577C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1C577C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C577C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1C577C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1C577C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C577C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1C577C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1C577C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1C577C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1C577C"/>
    <w:pPr>
      <w:ind w:left="1200"/>
    </w:pPr>
  </w:style>
  <w:style w:type="paragraph" w:styleId="Encabezado">
    <w:name w:val="header"/>
    <w:basedOn w:val="Normal"/>
    <w:link w:val="EncabezadoCar"/>
    <w:uiPriority w:val="99"/>
    <w:rsid w:val="001C577C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1C577C"/>
    <w:pPr>
      <w:ind w:left="1400"/>
    </w:pPr>
  </w:style>
  <w:style w:type="paragraph" w:styleId="TDC9">
    <w:name w:val="toc 9"/>
    <w:basedOn w:val="Normal"/>
    <w:next w:val="Normal"/>
    <w:autoRedefine/>
    <w:semiHidden/>
    <w:rsid w:val="001C577C"/>
    <w:pPr>
      <w:ind w:left="1600"/>
    </w:pPr>
  </w:style>
  <w:style w:type="character" w:styleId="Hipervnculo">
    <w:name w:val="Hyperlink"/>
    <w:uiPriority w:val="99"/>
    <w:rsid w:val="001C577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C577C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1C577C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1C577C"/>
  </w:style>
  <w:style w:type="paragraph" w:styleId="TDC4">
    <w:name w:val="toc 4"/>
    <w:basedOn w:val="TDC3"/>
    <w:next w:val="Normal"/>
    <w:autoRedefine/>
    <w:semiHidden/>
    <w:rsid w:val="001C577C"/>
    <w:rPr>
      <w:smallCaps/>
    </w:rPr>
  </w:style>
  <w:style w:type="paragraph" w:styleId="TDC5">
    <w:name w:val="toc 5"/>
    <w:basedOn w:val="TDC4"/>
    <w:next w:val="Normal"/>
    <w:autoRedefine/>
    <w:semiHidden/>
    <w:rsid w:val="001C577C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1C577C"/>
    <w:rPr>
      <w:sz w:val="22"/>
    </w:rPr>
  </w:style>
  <w:style w:type="paragraph" w:styleId="Epgrafe">
    <w:name w:val="caption"/>
    <w:basedOn w:val="Normal"/>
    <w:next w:val="Normal"/>
    <w:qFormat/>
    <w:rsid w:val="001C577C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1C577C"/>
  </w:style>
  <w:style w:type="paragraph" w:customStyle="1" w:styleId="InfoBlue">
    <w:name w:val="InfoBlue"/>
    <w:basedOn w:val="Normal"/>
    <w:next w:val="Normal"/>
    <w:autoRedefine/>
    <w:rsid w:val="001C577C"/>
    <w:rPr>
      <w:i/>
      <w:iCs/>
      <w:color w:val="0000FF"/>
    </w:rPr>
  </w:style>
  <w:style w:type="paragraph" w:customStyle="1" w:styleId="TextoOculto">
    <w:name w:val="Texto Oculto"/>
    <w:basedOn w:val="InfoBlue"/>
    <w:rsid w:val="001C577C"/>
    <w:pPr>
      <w:spacing w:line="240" w:lineRule="auto"/>
    </w:pPr>
    <w:rPr>
      <w:iCs w:val="0"/>
      <w:vanish/>
      <w:sz w:val="18"/>
    </w:rPr>
  </w:style>
  <w:style w:type="paragraph" w:customStyle="1" w:styleId="Flujotitulo">
    <w:name w:val="Flujo titulo"/>
    <w:basedOn w:val="Normal"/>
    <w:rsid w:val="001C577C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1C577C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1C577C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1C577C"/>
    <w:pPr>
      <w:numPr>
        <w:numId w:val="3"/>
      </w:numPr>
    </w:pPr>
  </w:style>
  <w:style w:type="paragraph" w:customStyle="1" w:styleId="InfGeneralAzul">
    <w:name w:val="Inf. General Azul"/>
    <w:basedOn w:val="Normal"/>
    <w:rsid w:val="001C577C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1C577C"/>
    <w:rPr>
      <w:i w:val="0"/>
      <w:color w:val="auto"/>
    </w:rPr>
  </w:style>
  <w:style w:type="character" w:customStyle="1" w:styleId="PiedepginaCar">
    <w:name w:val="Pie de página Ca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0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606C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25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ulticolor-nfasis5">
    <w:name w:val="Colorful List Accent 5"/>
    <w:basedOn w:val="Tablanormal"/>
    <w:uiPriority w:val="72"/>
    <w:rsid w:val="00251EF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Refdecomentario">
    <w:name w:val="annotation reference"/>
    <w:uiPriority w:val="99"/>
    <w:semiHidden/>
    <w:unhideWhenUsed/>
    <w:rsid w:val="00602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712"/>
  </w:style>
  <w:style w:type="character" w:customStyle="1" w:styleId="TextocomentarioCar">
    <w:name w:val="Texto comentario Car"/>
    <w:link w:val="Textocomentario"/>
    <w:uiPriority w:val="99"/>
    <w:semiHidden/>
    <w:rsid w:val="0060271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7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02712"/>
    <w:rPr>
      <w:rFonts w:ascii="Arial" w:hAnsi="Arial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31184E"/>
    <w:pPr>
      <w:suppressAutoHyphens/>
      <w:ind w:left="708"/>
    </w:pPr>
    <w:rPr>
      <w:sz w:val="2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648CD"/>
    <w:rPr>
      <w:rFonts w:ascii="Arial" w:hAnsi="Arial"/>
      <w:b/>
      <w:sz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060C6"/>
    <w:rPr>
      <w:rFonts w:ascii="Arial Negrita" w:hAnsi="Arial Negrita"/>
      <w:b/>
      <w:sz w:val="22"/>
      <w:lang w:eastAsia="es-ES"/>
    </w:rPr>
  </w:style>
  <w:style w:type="paragraph" w:customStyle="1" w:styleId="Normal1">
    <w:name w:val="Normal1"/>
    <w:basedOn w:val="Normal"/>
    <w:rsid w:val="000E4D9A"/>
    <w:pPr>
      <w:shd w:val="clear" w:color="auto" w:fill="FFFFFF"/>
      <w:ind w:firstLine="0"/>
    </w:pPr>
    <w:rPr>
      <w:rFonts w:cs="Arial"/>
      <w:b/>
      <w:color w:val="000000"/>
      <w:sz w:val="22"/>
      <w:szCs w:val="22"/>
      <w:u w:color="000000"/>
    </w:rPr>
  </w:style>
  <w:style w:type="paragraph" w:customStyle="1" w:styleId="XIXI">
    <w:name w:val="XIXI"/>
    <w:basedOn w:val="Normal1"/>
    <w:next w:val="Normal1"/>
    <w:rsid w:val="000E4D9A"/>
    <w:rPr>
      <w:b w:val="0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B4"/>
    <w:pPr>
      <w:spacing w:line="360" w:lineRule="auto"/>
      <w:ind w:firstLine="709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1C577C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1C577C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C577C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1C577C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1C577C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C577C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1C577C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1C577C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1C577C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1C577C"/>
    <w:pPr>
      <w:ind w:left="1200"/>
    </w:pPr>
  </w:style>
  <w:style w:type="paragraph" w:styleId="Encabezado">
    <w:name w:val="header"/>
    <w:basedOn w:val="Normal"/>
    <w:link w:val="EncabezadoCar"/>
    <w:uiPriority w:val="99"/>
    <w:rsid w:val="001C577C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1C577C"/>
    <w:pPr>
      <w:ind w:left="1400"/>
    </w:pPr>
  </w:style>
  <w:style w:type="paragraph" w:styleId="TDC9">
    <w:name w:val="toc 9"/>
    <w:basedOn w:val="Normal"/>
    <w:next w:val="Normal"/>
    <w:autoRedefine/>
    <w:semiHidden/>
    <w:rsid w:val="001C577C"/>
    <w:pPr>
      <w:ind w:left="1600"/>
    </w:pPr>
  </w:style>
  <w:style w:type="character" w:styleId="Hipervnculo">
    <w:name w:val="Hyperlink"/>
    <w:uiPriority w:val="99"/>
    <w:rsid w:val="001C577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C577C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1C577C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1C577C"/>
  </w:style>
  <w:style w:type="paragraph" w:styleId="TDC4">
    <w:name w:val="toc 4"/>
    <w:basedOn w:val="TDC3"/>
    <w:next w:val="Normal"/>
    <w:autoRedefine/>
    <w:semiHidden/>
    <w:rsid w:val="001C577C"/>
    <w:rPr>
      <w:smallCaps/>
    </w:rPr>
  </w:style>
  <w:style w:type="paragraph" w:styleId="TDC5">
    <w:name w:val="toc 5"/>
    <w:basedOn w:val="TDC4"/>
    <w:next w:val="Normal"/>
    <w:autoRedefine/>
    <w:semiHidden/>
    <w:rsid w:val="001C577C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1C577C"/>
    <w:rPr>
      <w:sz w:val="22"/>
    </w:rPr>
  </w:style>
  <w:style w:type="paragraph" w:styleId="Epgrafe">
    <w:name w:val="caption"/>
    <w:basedOn w:val="Normal"/>
    <w:next w:val="Normal"/>
    <w:qFormat/>
    <w:rsid w:val="001C577C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1C577C"/>
  </w:style>
  <w:style w:type="paragraph" w:customStyle="1" w:styleId="InfoBlue">
    <w:name w:val="InfoBlue"/>
    <w:basedOn w:val="Normal"/>
    <w:next w:val="Normal"/>
    <w:autoRedefine/>
    <w:rsid w:val="001C577C"/>
    <w:rPr>
      <w:i/>
      <w:iCs/>
      <w:color w:val="0000FF"/>
    </w:rPr>
  </w:style>
  <w:style w:type="paragraph" w:customStyle="1" w:styleId="TextoOculto">
    <w:name w:val="Texto Oculto"/>
    <w:basedOn w:val="InfoBlue"/>
    <w:rsid w:val="001C577C"/>
    <w:pPr>
      <w:spacing w:line="240" w:lineRule="auto"/>
    </w:pPr>
    <w:rPr>
      <w:iCs w:val="0"/>
      <w:vanish/>
      <w:sz w:val="18"/>
    </w:rPr>
  </w:style>
  <w:style w:type="paragraph" w:customStyle="1" w:styleId="Flujotitulo">
    <w:name w:val="Flujo titulo"/>
    <w:basedOn w:val="Normal"/>
    <w:rsid w:val="001C577C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1C577C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1C577C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1C577C"/>
    <w:pPr>
      <w:numPr>
        <w:numId w:val="3"/>
      </w:numPr>
    </w:pPr>
  </w:style>
  <w:style w:type="paragraph" w:customStyle="1" w:styleId="InfGeneralAzul">
    <w:name w:val="Inf. General Azul"/>
    <w:basedOn w:val="Normal"/>
    <w:rsid w:val="001C577C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1C577C"/>
    <w:rPr>
      <w:i w:val="0"/>
      <w:color w:val="auto"/>
    </w:rPr>
  </w:style>
  <w:style w:type="character" w:customStyle="1" w:styleId="PiedepginaCar">
    <w:name w:val="Pie de página Ca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0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606C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25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ulticolor-nfasis5">
    <w:name w:val="Colorful List Accent 5"/>
    <w:basedOn w:val="Tablanormal"/>
    <w:uiPriority w:val="72"/>
    <w:rsid w:val="00251EF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Refdecomentario">
    <w:name w:val="annotation reference"/>
    <w:uiPriority w:val="99"/>
    <w:semiHidden/>
    <w:unhideWhenUsed/>
    <w:rsid w:val="00602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712"/>
  </w:style>
  <w:style w:type="character" w:customStyle="1" w:styleId="TextocomentarioCar">
    <w:name w:val="Texto comentario Car"/>
    <w:link w:val="Textocomentario"/>
    <w:uiPriority w:val="99"/>
    <w:semiHidden/>
    <w:rsid w:val="0060271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7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02712"/>
    <w:rPr>
      <w:rFonts w:ascii="Arial" w:hAnsi="Arial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31184E"/>
    <w:pPr>
      <w:suppressAutoHyphens/>
      <w:ind w:left="708"/>
    </w:pPr>
    <w:rPr>
      <w:sz w:val="2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648CD"/>
    <w:rPr>
      <w:rFonts w:ascii="Arial" w:hAnsi="Arial"/>
      <w:b/>
      <w:sz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060C6"/>
    <w:rPr>
      <w:rFonts w:ascii="Arial Negrita" w:hAnsi="Arial Negrita"/>
      <w:b/>
      <w:sz w:val="22"/>
      <w:lang w:eastAsia="es-ES"/>
    </w:rPr>
  </w:style>
  <w:style w:type="paragraph" w:customStyle="1" w:styleId="Normal1">
    <w:name w:val="Normal1"/>
    <w:basedOn w:val="Normal"/>
    <w:rsid w:val="000E4D9A"/>
    <w:pPr>
      <w:shd w:val="clear" w:color="auto" w:fill="FFFFFF"/>
      <w:ind w:firstLine="0"/>
    </w:pPr>
    <w:rPr>
      <w:rFonts w:cs="Arial"/>
      <w:b/>
      <w:color w:val="000000"/>
      <w:sz w:val="22"/>
      <w:szCs w:val="22"/>
      <w:u w:color="000000"/>
    </w:rPr>
  </w:style>
  <w:style w:type="paragraph" w:customStyle="1" w:styleId="XIXI">
    <w:name w:val="XIXI"/>
    <w:basedOn w:val="Normal1"/>
    <w:next w:val="Normal1"/>
    <w:rsid w:val="000E4D9A"/>
    <w:rPr>
      <w:b w:val="0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mailto:test@test.com" TargetMode="Externa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drive.google.com/file/d/1dAUQfZWOlDQbWV6kZiMxTZtPPs8k0E1W/view?usp=sharing" TargetMode="External"/><Relationship Id="rId15" Type="http://schemas.openxmlformats.org/officeDocument/2006/relationships/hyperlink" Target="https://drive.google.com/file/d/1QAoepac8I0HpA05dQUC4gaL3NAGwxzNu/view?usp=sharing" TargetMode="External"/><Relationship Id="rId16" Type="http://schemas.openxmlformats.org/officeDocument/2006/relationships/hyperlink" Target="https://drive.google.com/file/d/1hs7d1q9W5qY19mkdDj1gussMh2puI5FO/view?usp=sharing" TargetMode="External"/><Relationship Id="rId17" Type="http://schemas.openxmlformats.org/officeDocument/2006/relationships/hyperlink" Target="https://adoptameapp.herokuapp.com/adoptame/" TargetMode="External"/><Relationship Id="rId18" Type="http://schemas.openxmlformats.org/officeDocument/2006/relationships/hyperlink" Target="https://github.com/lucasperalta/adoptame/tree/camilaBranch" TargetMode="External"/><Relationship Id="rId19" Type="http://schemas.openxmlformats.org/officeDocument/2006/relationships/hyperlink" Target="https://github.com/camjesus/adoptameMobi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ce_000\Google%20Drive\Documentos\Laboral\Coordinacion\En%20Trabajo\Proyecto%20Final\3.%20Proyecto\Plantillas\PL03.%20Entrega%20Final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17321-B7AE-D841-908F-880FCB24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\Users\merce_000\Google Drive\Documentos\Laboral\Coordinacion\En Trabajo\Proyecto Final\3. Proyecto\Plantillas\PL03. Entrega Final Proyecto.dotx</Template>
  <TotalTime>9</TotalTime>
  <Pages>3</Pages>
  <Words>287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>Hewlett-Packard</Company>
  <LinksUpToDate>false</LinksUpToDate>
  <CharactersWithSpaces>1868</CharactersWithSpaces>
  <SharedDoc>false</SharedDoc>
  <HLinks>
    <vt:vector size="96" baseType="variant">
      <vt:variant>
        <vt:i4>5636165</vt:i4>
      </vt:variant>
      <vt:variant>
        <vt:i4>84</vt:i4>
      </vt:variant>
      <vt:variant>
        <vt:i4>0</vt:i4>
      </vt:variant>
      <vt:variant>
        <vt:i4>5</vt:i4>
      </vt:variant>
      <vt:variant>
        <vt:lpwstr>http://www.subgraph.com/</vt:lpwstr>
      </vt:variant>
      <vt:variant>
        <vt:lpwstr/>
      </vt:variant>
      <vt:variant>
        <vt:i4>19</vt:i4>
      </vt:variant>
      <vt:variant>
        <vt:i4>81</vt:i4>
      </vt:variant>
      <vt:variant>
        <vt:i4>0</vt:i4>
      </vt:variant>
      <vt:variant>
        <vt:i4>5</vt:i4>
      </vt:variant>
      <vt:variant>
        <vt:lpwstr>http://host/servicio</vt:lpwstr>
      </vt:variant>
      <vt:variant>
        <vt:lpwstr/>
      </vt:variant>
      <vt:variant>
        <vt:i4>85</vt:i4>
      </vt:variant>
      <vt:variant>
        <vt:i4>78</vt:i4>
      </vt:variant>
      <vt:variant>
        <vt:i4>0</vt:i4>
      </vt:variant>
      <vt:variant>
        <vt:i4>5</vt:i4>
      </vt:variant>
      <vt:variant>
        <vt:lpwstr>http://host/servicio.php</vt:lpwstr>
      </vt:variant>
      <vt:variant>
        <vt:lpwstr/>
      </vt:variant>
      <vt:variant>
        <vt:i4>7471149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http://es.wikipedia.org/wiki/Port%C3%A1til</vt:lpwstr>
      </vt:variant>
      <vt:variant>
        <vt:lpwstr/>
      </vt:variant>
      <vt:variant>
        <vt:i4>6619166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http://es.wikipedia.org/wiki/Tel%C3%A9fono_inteligente</vt:lpwstr>
      </vt:variant>
      <vt:variant>
        <vt:lpwstr/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_Toc397612761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_Toc397612760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_Toc397612759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_Toc397612758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_Toc397612757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_Toc397612756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_Toc397612755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_Toc397612754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_Toc397612753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_Toc397612752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_Toc397612751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Especificacion Proyecto Final Seminario</dc:subject>
  <dc:creator>Luciano Straccia</dc:creator>
  <dc:description>Nombre del Proyecto</dc:description>
  <cp:lastModifiedBy>sarasa</cp:lastModifiedBy>
  <cp:revision>16</cp:revision>
  <cp:lastPrinted>2019-02-25T04:38:00Z</cp:lastPrinted>
  <dcterms:created xsi:type="dcterms:W3CDTF">2019-02-25T06:58:00Z</dcterms:created>
  <dcterms:modified xsi:type="dcterms:W3CDTF">2020-11-02T15:36:00Z</dcterms:modified>
</cp:coreProperties>
</file>