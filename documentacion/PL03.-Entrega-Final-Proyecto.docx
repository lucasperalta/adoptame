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02" w:rsidRDefault="00613DE9" w:rsidP="00934963">
      <w:pPr>
        <w:tabs>
          <w:tab w:val="left" w:pos="6180"/>
          <w:tab w:val="left" w:pos="8355"/>
          <w:tab w:val="right" w:pos="9214"/>
        </w:tabs>
      </w:pPr>
      <w:bookmarkStart w:id="0" w:name="_GoBack"/>
      <w:bookmarkEnd w:id="0"/>
      <w:r>
        <w:rPr>
          <w:b/>
          <w:noProof/>
          <w:sz w:val="40"/>
          <w:szCs w:val="40"/>
          <w:lang w:eastAsia="es-AR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-2508886</wp:posOffset>
                </wp:positionV>
                <wp:extent cx="4895850" cy="0"/>
                <wp:effectExtent l="0" t="19050" r="19050" b="3810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A84B7" id="Line 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" strokecolor="#4ec636" strokeweight="4.5pt">
                <v:stroke opacity="41891f" linestyle="thickThin"/>
              </v:line>
            </w:pict>
          </mc:Fallback>
        </mc:AlternateContent>
      </w:r>
      <w:r w:rsidR="000060C6">
        <w:tab/>
      </w:r>
      <w:r w:rsidR="00A33BEA">
        <w:tab/>
      </w:r>
      <w:r w:rsidR="00934963">
        <w:tab/>
        <w:t xml:space="preserve"> </w:t>
      </w: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B152C6" w:rsidRPr="00233414" w:rsidRDefault="007A4832" w:rsidP="00233414">
      <w:pPr>
        <w:pStyle w:val="Encabezado"/>
        <w:framePr w:w="10219" w:h="2074" w:hSpace="144" w:wrap="around" w:vAnchor="page" w:hAnchor="page" w:x="1012" w:y="2551"/>
        <w:ind w:right="307"/>
        <w:rPr>
          <w:rFonts w:ascii="Arial" w:hAnsi="Arial" w:cs="Arial"/>
          <w:b w:val="0"/>
          <w:sz w:val="30"/>
          <w:szCs w:val="30"/>
          <w:lang w:val="es-MX"/>
        </w:rPr>
      </w:pPr>
      <w:r>
        <w:rPr>
          <w:rFonts w:ascii="Arial" w:hAnsi="Arial" w:cs="Arial"/>
          <w:b w:val="0"/>
          <w:sz w:val="30"/>
          <w:szCs w:val="30"/>
          <w:lang w:val="es-MX"/>
        </w:rPr>
        <w:t>Información para Entrega del proyecto</w:t>
      </w:r>
      <w:r w:rsidR="006A3ED4">
        <w:rPr>
          <w:rFonts w:ascii="Arial" w:hAnsi="Arial" w:cs="Arial"/>
          <w:b w:val="0"/>
          <w:sz w:val="30"/>
          <w:szCs w:val="30"/>
          <w:lang w:val="es-MX"/>
        </w:rPr>
        <w:t xml:space="preserve"> </w:t>
      </w:r>
      <w:r w:rsidR="00613DE9">
        <w:rPr>
          <w:noProof/>
          <w:lang w:eastAsia="es-AR"/>
        </w:rPr>
        <mc:AlternateContent>
          <mc:Choice Requires="wps">
            <w:drawing>
              <wp:inline distT="0" distB="0" distL="0" distR="0" wp14:anchorId="5CCC8F80" wp14:editId="2EA9FCD7">
                <wp:extent cx="4348480" cy="0"/>
                <wp:effectExtent l="28575" t="28575" r="33020" b="28575"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FF5050">
                              <a:alpha val="63921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27A416" id="Line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" strokecolor="#ff5050" strokeweight="4.5pt">
                <v:stroke opacity="41891f" linestyle="thickThin"/>
                <w10:anchorlock/>
              </v:line>
            </w:pict>
          </mc:Fallback>
        </mc:AlternateContent>
      </w:r>
    </w:p>
    <w:p w:rsidR="003144B4" w:rsidRDefault="001C27D0" w:rsidP="001C27D0">
      <w:pPr>
        <w:pStyle w:val="Encabezado"/>
        <w:framePr w:w="10219" w:h="2074" w:hSpace="144" w:wrap="around" w:vAnchor="page" w:hAnchor="page" w:x="1012" w:y="2551"/>
        <w:jc w:val="center"/>
      </w:pPr>
      <w:r>
        <w:t xml:space="preserve"> </w:t>
      </w:r>
    </w:p>
    <w:p w:rsidR="000060C6" w:rsidRDefault="008E606C" w:rsidP="000060C6">
      <w:pPr>
        <w:jc w:val="right"/>
      </w:pPr>
      <w:r w:rsidRPr="000060C6">
        <w:t xml:space="preserve">                                                                                                             </w:t>
      </w:r>
      <w:r w:rsidR="003144B4" w:rsidRPr="000060C6">
        <w:t xml:space="preserve">         </w:t>
      </w:r>
    </w:p>
    <w:p w:rsidR="000060C6" w:rsidRDefault="000060C6" w:rsidP="000060C6">
      <w:pPr>
        <w:jc w:val="right"/>
      </w:pPr>
    </w:p>
    <w:p w:rsidR="00B648CD" w:rsidRPr="000060C6" w:rsidRDefault="000060C6" w:rsidP="000060C6">
      <w:pPr>
        <w:jc w:val="right"/>
        <w:rPr>
          <w:rFonts w:cs="Arial"/>
          <w:sz w:val="40"/>
          <w:szCs w:val="40"/>
          <w:lang w:val="es-MX"/>
        </w:rPr>
      </w:pPr>
      <w:r>
        <w:t xml:space="preserve">Versión </w:t>
      </w:r>
      <w:r w:rsidR="00233414">
        <w:t>201</w:t>
      </w:r>
      <w:r w:rsidR="00F266B6">
        <w:t>9</w:t>
      </w:r>
      <w:r w:rsidRPr="000060C6">
        <w:t>.</w:t>
      </w:r>
      <w:r>
        <w:t>0</w:t>
      </w:r>
      <w:r w:rsidRPr="000060C6">
        <w:t>1</w:t>
      </w:r>
    </w:p>
    <w:p w:rsidR="00F81032" w:rsidRDefault="00F81032" w:rsidP="00B152C6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</w:pPr>
    </w:p>
    <w:p w:rsidR="00436702" w:rsidRDefault="00436702">
      <w:pPr>
        <w:jc w:val="both"/>
      </w:pPr>
    </w:p>
    <w:p w:rsidR="00934963" w:rsidRDefault="00934963">
      <w:pPr>
        <w:jc w:val="both"/>
      </w:pPr>
    </w:p>
    <w:p w:rsidR="00934963" w:rsidRPr="00934963" w:rsidRDefault="00934963" w:rsidP="00934963"/>
    <w:p w:rsidR="00934963" w:rsidRPr="00934963" w:rsidRDefault="00934963" w:rsidP="00934963"/>
    <w:p w:rsidR="00934963" w:rsidRPr="00934963" w:rsidRDefault="00934963" w:rsidP="00934963"/>
    <w:p w:rsidR="00934963" w:rsidRPr="00934963" w:rsidRDefault="00934963" w:rsidP="00934963"/>
    <w:p w:rsidR="00934963" w:rsidRPr="00934963" w:rsidRDefault="00934963" w:rsidP="00934963"/>
    <w:p w:rsidR="00934963" w:rsidRDefault="00934963" w:rsidP="00934963">
      <w:pPr>
        <w:tabs>
          <w:tab w:val="left" w:pos="2610"/>
        </w:tabs>
      </w:pPr>
      <w:r>
        <w:tab/>
      </w:r>
    </w:p>
    <w:p w:rsidR="00436702" w:rsidRPr="00934963" w:rsidRDefault="00934963" w:rsidP="00934963">
      <w:pPr>
        <w:tabs>
          <w:tab w:val="left" w:pos="2610"/>
        </w:tabs>
        <w:sectPr w:rsidR="00436702" w:rsidRPr="00934963" w:rsidSect="000060C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485" w:right="1327" w:bottom="1134" w:left="1701" w:header="1140" w:footer="561" w:gutter="0"/>
          <w:pgNumType w:start="1"/>
          <w:cols w:space="720"/>
          <w:docGrid w:linePitch="272"/>
        </w:sectPr>
      </w:pPr>
      <w:r>
        <w:tab/>
      </w:r>
    </w:p>
    <w:p w:rsidR="00436702" w:rsidRDefault="00436702">
      <w:pPr>
        <w:jc w:val="both"/>
      </w:pPr>
      <w:bookmarkStart w:id="1" w:name="_Toc477753220"/>
      <w:bookmarkStart w:id="2" w:name="_Toc477753414"/>
      <w:bookmarkStart w:id="3" w:name="_Toc477753632"/>
      <w:bookmarkStart w:id="4" w:name="_Toc477754150"/>
      <w:bookmarkStart w:id="5" w:name="_Toc477754197"/>
      <w:bookmarkStart w:id="6" w:name="_Toc477754278"/>
      <w:bookmarkStart w:id="7" w:name="_Toc477753211"/>
      <w:bookmarkStart w:id="8" w:name="_Toc477753405"/>
      <w:bookmarkStart w:id="9" w:name="_Toc477753623"/>
      <w:bookmarkStart w:id="10" w:name="_Toc477754141"/>
      <w:bookmarkStart w:id="11" w:name="_Toc477754188"/>
      <w:bookmarkStart w:id="12" w:name="_Toc477754269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BA6D7D" w:rsidRDefault="007A4832" w:rsidP="00BA6D7D">
      <w:pPr>
        <w:pStyle w:val="Ttulo1"/>
      </w:pPr>
      <w:r>
        <w:t>Datos Generales</w:t>
      </w:r>
    </w:p>
    <w:p w:rsidR="007A4832" w:rsidRPr="007A4832" w:rsidRDefault="007A4832" w:rsidP="007A48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4832" w:rsidTr="00A37676">
        <w:trPr>
          <w:trHeight w:val="534"/>
        </w:trPr>
        <w:tc>
          <w:tcPr>
            <w:tcW w:w="4414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  <w:r>
              <w:t>Nombre del proyecto:</w:t>
            </w:r>
          </w:p>
        </w:tc>
        <w:tc>
          <w:tcPr>
            <w:tcW w:w="4414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</w:tr>
      <w:tr w:rsidR="007A4832" w:rsidTr="00A37676">
        <w:trPr>
          <w:trHeight w:val="556"/>
        </w:trPr>
        <w:tc>
          <w:tcPr>
            <w:tcW w:w="4414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  <w:r>
              <w:t>Fecha de entrega:</w:t>
            </w:r>
          </w:p>
        </w:tc>
        <w:tc>
          <w:tcPr>
            <w:tcW w:w="4414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</w:tr>
    </w:tbl>
    <w:p w:rsidR="007A4832" w:rsidRDefault="007A4832" w:rsidP="007A4832">
      <w:pPr>
        <w:pStyle w:val="Ttulo1"/>
      </w:pPr>
      <w:r>
        <w:t>Enlaces y Accesos</w:t>
      </w:r>
    </w:p>
    <w:p w:rsidR="007A4832" w:rsidRDefault="007A4832" w:rsidP="007A4832">
      <w:pPr>
        <w:ind w:firstLine="0"/>
      </w:pPr>
    </w:p>
    <w:p w:rsidR="00BA6D7D" w:rsidRDefault="007A4832" w:rsidP="00BA6D7D">
      <w:pPr>
        <w:pStyle w:val="Ttulo2"/>
      </w:pPr>
      <w:r>
        <w:t>Material documental entregado</w:t>
      </w:r>
    </w:p>
    <w:p w:rsidR="003144B4" w:rsidRDefault="003144B4" w:rsidP="00151C9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0"/>
        <w:gridCol w:w="5634"/>
      </w:tblGrid>
      <w:tr w:rsidR="007A4832" w:rsidTr="007A4832">
        <w:trPr>
          <w:trHeight w:val="534"/>
        </w:trPr>
        <w:tc>
          <w:tcPr>
            <w:tcW w:w="3150" w:type="dxa"/>
            <w:vAlign w:val="center"/>
          </w:tcPr>
          <w:p w:rsidR="007A4832" w:rsidRPr="007A4832" w:rsidRDefault="007A4832" w:rsidP="00A37676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Documento</w:t>
            </w:r>
          </w:p>
        </w:tc>
        <w:tc>
          <w:tcPr>
            <w:tcW w:w="5634" w:type="dxa"/>
            <w:vAlign w:val="center"/>
          </w:tcPr>
          <w:p w:rsidR="007A4832" w:rsidRPr="007A4832" w:rsidRDefault="007A4832" w:rsidP="00A37676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Link</w:t>
            </w:r>
          </w:p>
        </w:tc>
      </w:tr>
      <w:tr w:rsidR="007A4832" w:rsidTr="007A4832">
        <w:trPr>
          <w:trHeight w:val="556"/>
        </w:trPr>
        <w:tc>
          <w:tcPr>
            <w:tcW w:w="3150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  <w:tc>
          <w:tcPr>
            <w:tcW w:w="5634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</w:tr>
      <w:tr w:rsidR="007A4832" w:rsidTr="007A4832">
        <w:trPr>
          <w:trHeight w:val="556"/>
        </w:trPr>
        <w:tc>
          <w:tcPr>
            <w:tcW w:w="3150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  <w:tc>
          <w:tcPr>
            <w:tcW w:w="5634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</w:tr>
    </w:tbl>
    <w:p w:rsidR="003144B4" w:rsidRDefault="003144B4" w:rsidP="003144B4"/>
    <w:p w:rsidR="00BA6D7D" w:rsidRDefault="007A4832" w:rsidP="00BA6D7D">
      <w:pPr>
        <w:pStyle w:val="Ttulo2"/>
      </w:pPr>
      <w:r>
        <w:t>Accesos a aplicaciones</w:t>
      </w:r>
    </w:p>
    <w:p w:rsidR="003144B4" w:rsidRDefault="003144B4" w:rsidP="00151C9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4832" w:rsidTr="007A4832">
        <w:trPr>
          <w:trHeight w:val="534"/>
        </w:trPr>
        <w:tc>
          <w:tcPr>
            <w:tcW w:w="4414" w:type="dxa"/>
            <w:vAlign w:val="center"/>
          </w:tcPr>
          <w:p w:rsidR="007A4832" w:rsidRDefault="007A4832" w:rsidP="00151C9E">
            <w:pPr>
              <w:ind w:firstLine="0"/>
              <w:jc w:val="both"/>
            </w:pPr>
            <w:r>
              <w:t>URL de App Mobile:</w:t>
            </w:r>
          </w:p>
        </w:tc>
        <w:tc>
          <w:tcPr>
            <w:tcW w:w="4414" w:type="dxa"/>
            <w:vAlign w:val="center"/>
          </w:tcPr>
          <w:p w:rsidR="007A4832" w:rsidRDefault="007A4832" w:rsidP="00151C9E">
            <w:pPr>
              <w:ind w:firstLine="0"/>
              <w:jc w:val="both"/>
            </w:pPr>
          </w:p>
        </w:tc>
      </w:tr>
      <w:tr w:rsidR="007A4832" w:rsidTr="007A4832">
        <w:trPr>
          <w:trHeight w:val="556"/>
        </w:trPr>
        <w:tc>
          <w:tcPr>
            <w:tcW w:w="4414" w:type="dxa"/>
            <w:vAlign w:val="center"/>
          </w:tcPr>
          <w:p w:rsidR="007A4832" w:rsidRDefault="007A4832" w:rsidP="00151C9E">
            <w:pPr>
              <w:ind w:firstLine="0"/>
              <w:jc w:val="both"/>
            </w:pPr>
            <w:r>
              <w:t>URL para Acceso a Web o Escritorio:</w:t>
            </w:r>
          </w:p>
        </w:tc>
        <w:tc>
          <w:tcPr>
            <w:tcW w:w="4414" w:type="dxa"/>
            <w:vAlign w:val="center"/>
          </w:tcPr>
          <w:p w:rsidR="007A4832" w:rsidRDefault="007A4832" w:rsidP="00151C9E">
            <w:pPr>
              <w:ind w:firstLine="0"/>
              <w:jc w:val="both"/>
            </w:pPr>
          </w:p>
        </w:tc>
      </w:tr>
      <w:tr w:rsidR="007A4832" w:rsidTr="007A4832">
        <w:trPr>
          <w:trHeight w:val="556"/>
        </w:trPr>
        <w:tc>
          <w:tcPr>
            <w:tcW w:w="4414" w:type="dxa"/>
            <w:vAlign w:val="center"/>
          </w:tcPr>
          <w:p w:rsidR="007A4832" w:rsidRDefault="007A4832" w:rsidP="00151C9E">
            <w:pPr>
              <w:ind w:firstLine="0"/>
              <w:jc w:val="both"/>
            </w:pPr>
            <w:r>
              <w:t>URL de Repositorio de Código Fuente:</w:t>
            </w:r>
          </w:p>
        </w:tc>
        <w:tc>
          <w:tcPr>
            <w:tcW w:w="4414" w:type="dxa"/>
            <w:vAlign w:val="center"/>
          </w:tcPr>
          <w:p w:rsidR="007A4832" w:rsidRDefault="007A4832" w:rsidP="00151C9E">
            <w:pPr>
              <w:ind w:firstLine="0"/>
              <w:jc w:val="both"/>
            </w:pPr>
          </w:p>
        </w:tc>
      </w:tr>
    </w:tbl>
    <w:p w:rsidR="007A4832" w:rsidRDefault="007A4832">
      <w:pPr>
        <w:spacing w:line="240" w:lineRule="auto"/>
        <w:ind w:firstLine="0"/>
      </w:pPr>
    </w:p>
    <w:p w:rsidR="007A4832" w:rsidRDefault="007A4832" w:rsidP="007A4832">
      <w:pPr>
        <w:pStyle w:val="Ttulo2"/>
      </w:pPr>
      <w:r>
        <w:t>Usuarios</w:t>
      </w:r>
    </w:p>
    <w:p w:rsidR="007A4832" w:rsidRDefault="007A4832">
      <w:pPr>
        <w:spacing w:line="24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0"/>
        <w:gridCol w:w="2839"/>
        <w:gridCol w:w="2839"/>
      </w:tblGrid>
      <w:tr w:rsidR="007A4832" w:rsidTr="007A4832">
        <w:trPr>
          <w:trHeight w:val="534"/>
        </w:trPr>
        <w:tc>
          <w:tcPr>
            <w:tcW w:w="3150" w:type="dxa"/>
            <w:vAlign w:val="center"/>
          </w:tcPr>
          <w:p w:rsidR="007A4832" w:rsidRPr="007A4832" w:rsidRDefault="007A4832" w:rsidP="00A37676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Usuario</w:t>
            </w:r>
          </w:p>
        </w:tc>
        <w:tc>
          <w:tcPr>
            <w:tcW w:w="2839" w:type="dxa"/>
            <w:vAlign w:val="center"/>
          </w:tcPr>
          <w:p w:rsidR="007A4832" w:rsidRPr="007A4832" w:rsidRDefault="007A4832" w:rsidP="00A37676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Contraseña</w:t>
            </w:r>
          </w:p>
        </w:tc>
        <w:tc>
          <w:tcPr>
            <w:tcW w:w="2839" w:type="dxa"/>
            <w:vAlign w:val="center"/>
          </w:tcPr>
          <w:p w:rsidR="007A4832" w:rsidRPr="007A4832" w:rsidRDefault="007A4832" w:rsidP="00A37676">
            <w:pPr>
              <w:ind w:firstLine="0"/>
              <w:jc w:val="both"/>
              <w:rPr>
                <w:i/>
              </w:rPr>
            </w:pPr>
            <w:r w:rsidRPr="007A4832">
              <w:rPr>
                <w:i/>
              </w:rPr>
              <w:t>Información adicional</w:t>
            </w:r>
          </w:p>
        </w:tc>
      </w:tr>
      <w:tr w:rsidR="007A4832" w:rsidTr="007A4832">
        <w:trPr>
          <w:trHeight w:val="556"/>
        </w:trPr>
        <w:tc>
          <w:tcPr>
            <w:tcW w:w="3150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</w:tr>
      <w:tr w:rsidR="007A4832" w:rsidTr="007A4832">
        <w:trPr>
          <w:trHeight w:val="556"/>
        </w:trPr>
        <w:tc>
          <w:tcPr>
            <w:tcW w:w="3150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</w:tr>
      <w:tr w:rsidR="007A4832" w:rsidTr="007A4832">
        <w:trPr>
          <w:trHeight w:val="556"/>
        </w:trPr>
        <w:tc>
          <w:tcPr>
            <w:tcW w:w="3150" w:type="dxa"/>
          </w:tcPr>
          <w:p w:rsidR="007A4832" w:rsidRDefault="007A4832" w:rsidP="00A37676">
            <w:pPr>
              <w:ind w:firstLine="0"/>
              <w:jc w:val="both"/>
            </w:pPr>
          </w:p>
        </w:tc>
        <w:tc>
          <w:tcPr>
            <w:tcW w:w="2839" w:type="dxa"/>
          </w:tcPr>
          <w:p w:rsidR="007A4832" w:rsidRDefault="007A4832" w:rsidP="00A37676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</w:tr>
      <w:tr w:rsidR="007A4832" w:rsidTr="007A4832">
        <w:trPr>
          <w:trHeight w:val="556"/>
        </w:trPr>
        <w:tc>
          <w:tcPr>
            <w:tcW w:w="3150" w:type="dxa"/>
          </w:tcPr>
          <w:p w:rsidR="007A4832" w:rsidRDefault="007A4832" w:rsidP="00A37676">
            <w:pPr>
              <w:ind w:firstLine="0"/>
              <w:jc w:val="both"/>
            </w:pPr>
          </w:p>
        </w:tc>
        <w:tc>
          <w:tcPr>
            <w:tcW w:w="2839" w:type="dxa"/>
          </w:tcPr>
          <w:p w:rsidR="007A4832" w:rsidRDefault="007A4832" w:rsidP="00A37676">
            <w:pPr>
              <w:ind w:firstLine="0"/>
              <w:jc w:val="both"/>
            </w:pPr>
          </w:p>
        </w:tc>
        <w:tc>
          <w:tcPr>
            <w:tcW w:w="2839" w:type="dxa"/>
            <w:vAlign w:val="center"/>
          </w:tcPr>
          <w:p w:rsidR="007A4832" w:rsidRDefault="007A4832" w:rsidP="00A37676">
            <w:pPr>
              <w:ind w:firstLine="0"/>
              <w:jc w:val="both"/>
            </w:pPr>
          </w:p>
        </w:tc>
      </w:tr>
    </w:tbl>
    <w:p w:rsidR="00934963" w:rsidRPr="00934963" w:rsidRDefault="00934963" w:rsidP="000F3862">
      <w:pPr>
        <w:shd w:val="clear" w:color="auto" w:fill="FFFFFF"/>
        <w:ind w:firstLine="0"/>
        <w:rPr>
          <w:lang w:val="es-ES"/>
        </w:rPr>
      </w:pPr>
    </w:p>
    <w:sectPr w:rsidR="00934963" w:rsidRPr="00934963" w:rsidSect="001C27D0">
      <w:headerReference w:type="even" r:id="rId13"/>
      <w:pgSz w:w="12240" w:h="15840" w:code="1"/>
      <w:pgMar w:top="482" w:right="1701" w:bottom="1140" w:left="1701" w:header="289" w:footer="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4A0" w:rsidRDefault="00F744A0">
      <w:r>
        <w:separator/>
      </w:r>
    </w:p>
    <w:p w:rsidR="00F744A0" w:rsidRDefault="00F744A0"/>
  </w:endnote>
  <w:endnote w:type="continuationSeparator" w:id="0">
    <w:p w:rsidR="00F744A0" w:rsidRDefault="00F744A0">
      <w:r>
        <w:continuationSeparator/>
      </w:r>
    </w:p>
    <w:p w:rsidR="00F744A0" w:rsidRDefault="00F74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altName w:val="Arial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3D9" w:rsidRDefault="0000352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963D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63D9" w:rsidRDefault="003963D9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3D9" w:rsidRDefault="003963D9">
    <w:pPr>
      <w:framePr w:wrap="around" w:vAnchor="text" w:hAnchor="margin" w:xAlign="right" w:y="1"/>
      <w:rPr>
        <w:rStyle w:val="Nmerodepgina"/>
      </w:rPr>
    </w:pPr>
  </w:p>
  <w:p w:rsidR="003963D9" w:rsidRPr="007A4832" w:rsidRDefault="000060C6" w:rsidP="007A4832">
    <w:pPr>
      <w:pStyle w:val="Piedepgina"/>
      <w:ind w:firstLine="0"/>
      <w:rPr>
        <w:rFonts w:ascii="Mangal" w:hAnsi="Mangal" w:cs="Mangal"/>
        <w:sz w:val="16"/>
        <w:szCs w:val="16"/>
      </w:rPr>
    </w:pPr>
    <w:r>
      <w:rPr>
        <w:noProof/>
        <w:lang w:eastAsia="es-AR"/>
      </w:rPr>
      <mc:AlternateContent>
        <mc:Choice Requires="wps">
          <w:drawing>
            <wp:inline distT="0" distB="0" distL="0" distR="0" wp14:anchorId="4C6E1F4C" wp14:editId="37B37895">
              <wp:extent cx="5552440" cy="5080"/>
              <wp:effectExtent l="6350" t="11430" r="13335" b="12065"/>
              <wp:docPr id="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52440" cy="50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5050">
                            <a:alpha val="63921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FFABCB9" id="Line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7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" strokecolor="#ff5050">
              <v:stroke opacity="41891f"/>
              <w10:anchorlock/>
            </v:line>
          </w:pict>
        </mc:Fallback>
      </mc:AlternateContent>
    </w:r>
    <w:r>
      <w:rPr>
        <w:rFonts w:ascii="Mangal" w:hAnsi="Mangal" w:cs="Mangal"/>
        <w:sz w:val="16"/>
        <w:szCs w:val="16"/>
      </w:rPr>
      <w:t xml:space="preserve">Escuela Da Vinci – Analista de Sistemas                                             </w:t>
    </w:r>
    <w:r>
      <w:rPr>
        <w:rFonts w:ascii="Mangal" w:hAnsi="Mangal" w:cs="Mangal"/>
        <w:sz w:val="16"/>
        <w:szCs w:val="16"/>
      </w:rPr>
      <w:tab/>
      <w:t>Página</w:t>
    </w:r>
    <w:r w:rsidRPr="00314846">
      <w:rPr>
        <w:rFonts w:ascii="Mangal" w:hAnsi="Mangal" w:cs="Mangal"/>
        <w:sz w:val="16"/>
        <w:szCs w:val="16"/>
      </w:rPr>
      <w:t xml:space="preserve">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7F31EA">
      <w:rPr>
        <w:rStyle w:val="Nmerodepgina"/>
        <w:rFonts w:ascii="Mangal" w:hAnsi="Mangal" w:cs="Mangal"/>
        <w:noProof/>
        <w:sz w:val="16"/>
        <w:szCs w:val="16"/>
      </w:rPr>
      <w:t>1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>
      <w:rPr>
        <w:rFonts w:ascii="Mangal" w:hAnsi="Mangal" w:cs="Mangal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3D9" w:rsidRDefault="003963D9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4A0" w:rsidRDefault="00F744A0">
      <w:r>
        <w:separator/>
      </w:r>
    </w:p>
    <w:p w:rsidR="00F744A0" w:rsidRDefault="00F744A0"/>
  </w:footnote>
  <w:footnote w:type="continuationSeparator" w:id="0">
    <w:p w:rsidR="00F744A0" w:rsidRDefault="00F744A0">
      <w:r>
        <w:continuationSeparator/>
      </w:r>
    </w:p>
    <w:p w:rsidR="00F744A0" w:rsidRDefault="00F744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3" w:type="dxa"/>
      <w:tblInd w:w="135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76"/>
      <w:gridCol w:w="4254"/>
      <w:gridCol w:w="4253"/>
    </w:tblGrid>
    <w:tr w:rsidR="000060C6" w:rsidTr="007A4832">
      <w:trPr>
        <w:trHeight w:val="847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  <w:vAlign w:val="center"/>
        </w:tcPr>
        <w:p w:rsidR="000060C6" w:rsidRDefault="000060C6" w:rsidP="000060C6">
          <w:pPr>
            <w:spacing w:line="240" w:lineRule="auto"/>
            <w:ind w:firstLine="0"/>
            <w:rPr>
              <w:sz w:val="16"/>
            </w:rPr>
          </w:pPr>
          <w:r>
            <w:rPr>
              <w:noProof/>
              <w:sz w:val="16"/>
              <w:lang w:eastAsia="es-AR"/>
            </w:rPr>
            <w:drawing>
              <wp:inline distT="0" distB="0" distL="0" distR="0" wp14:anchorId="439CBB6B" wp14:editId="6ECED36E">
                <wp:extent cx="721360" cy="493395"/>
                <wp:effectExtent l="0" t="0" r="2540" b="1905"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60" cy="493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4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:rsidR="000060C6" w:rsidRPr="00DE611A" w:rsidRDefault="000060C6" w:rsidP="000060C6">
          <w:pPr>
            <w:spacing w:line="240" w:lineRule="auto"/>
            <w:ind w:firstLine="0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</w:rPr>
            <w:t>Escuela Da Vinci</w:t>
          </w:r>
        </w:p>
        <w:p w:rsidR="000060C6" w:rsidRPr="000D225D" w:rsidRDefault="000060C6" w:rsidP="000060C6">
          <w:pPr>
            <w:spacing w:line="240" w:lineRule="auto"/>
            <w:ind w:firstLine="0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Carrera Analista de Sistemas</w:t>
          </w:r>
        </w:p>
      </w:tc>
      <w:tc>
        <w:tcPr>
          <w:tcW w:w="4253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:rsidR="000060C6" w:rsidRDefault="007A4832" w:rsidP="000060C6">
          <w:pPr>
            <w:spacing w:line="240" w:lineRule="auto"/>
            <w:ind w:firstLine="0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</w:rPr>
            <w:t>Información para entrega del proyecto</w:t>
          </w:r>
        </w:p>
        <w:p w:rsidR="000060C6" w:rsidRPr="000D225D" w:rsidRDefault="000060C6" w:rsidP="000060C6">
          <w:pPr>
            <w:spacing w:line="240" w:lineRule="auto"/>
            <w:ind w:firstLine="0"/>
            <w:rPr>
              <w:rFonts w:ascii="Trebuchet MS" w:hAnsi="Trebuchet MS" w:cs="Tahoma"/>
            </w:rPr>
          </w:pPr>
          <w:r w:rsidRPr="000D225D">
            <w:rPr>
              <w:rFonts w:ascii="Trebuchet MS" w:hAnsi="Trebuchet MS"/>
            </w:rPr>
            <w:t>Seminario de Sistemas</w:t>
          </w:r>
        </w:p>
        <w:p w:rsidR="000060C6" w:rsidRPr="00B2543F" w:rsidRDefault="000060C6" w:rsidP="000060C6">
          <w:pPr>
            <w:spacing w:line="240" w:lineRule="auto"/>
            <w:rPr>
              <w:rFonts w:ascii="Trebuchet MS" w:hAnsi="Trebuchet MS"/>
              <w:sz w:val="18"/>
            </w:rPr>
          </w:pPr>
        </w:p>
      </w:tc>
    </w:tr>
  </w:tbl>
  <w:p w:rsidR="003963D9" w:rsidRDefault="003963D9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3" w:type="dxa"/>
      <w:tblInd w:w="135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76"/>
      <w:gridCol w:w="4254"/>
      <w:gridCol w:w="4253"/>
    </w:tblGrid>
    <w:tr w:rsidR="000060C6" w:rsidTr="000060C6">
      <w:trPr>
        <w:trHeight w:val="983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  <w:vAlign w:val="center"/>
        </w:tcPr>
        <w:p w:rsidR="000060C6" w:rsidRDefault="000060C6" w:rsidP="000060C6">
          <w:pPr>
            <w:spacing w:line="240" w:lineRule="auto"/>
            <w:ind w:firstLine="0"/>
            <w:rPr>
              <w:sz w:val="16"/>
            </w:rPr>
          </w:pPr>
          <w:r>
            <w:rPr>
              <w:noProof/>
              <w:sz w:val="16"/>
              <w:lang w:eastAsia="es-AR"/>
            </w:rPr>
            <w:drawing>
              <wp:inline distT="0" distB="0" distL="0" distR="0" wp14:anchorId="40ED98B0" wp14:editId="760781A9">
                <wp:extent cx="721360" cy="493395"/>
                <wp:effectExtent l="0" t="0" r="2540" b="1905"/>
                <wp:docPr id="1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360" cy="493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4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:rsidR="000060C6" w:rsidRPr="00DE611A" w:rsidRDefault="000060C6" w:rsidP="000060C6">
          <w:pPr>
            <w:spacing w:line="240" w:lineRule="auto"/>
            <w:ind w:firstLine="0"/>
            <w:rPr>
              <w:rFonts w:ascii="Tahoma" w:hAnsi="Tahoma" w:cs="Tahoma"/>
              <w:b/>
              <w:bCs/>
            </w:rPr>
          </w:pPr>
          <w:r>
            <w:rPr>
              <w:rFonts w:ascii="Tahoma" w:hAnsi="Tahoma" w:cs="Tahoma"/>
              <w:b/>
            </w:rPr>
            <w:t>Escuela Da Vinci</w:t>
          </w:r>
        </w:p>
        <w:p w:rsidR="000060C6" w:rsidRPr="000D225D" w:rsidRDefault="000060C6" w:rsidP="000060C6">
          <w:pPr>
            <w:spacing w:line="240" w:lineRule="auto"/>
            <w:ind w:firstLine="0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Carrera Analista de Sistemas</w:t>
          </w:r>
        </w:p>
      </w:tc>
      <w:tc>
        <w:tcPr>
          <w:tcW w:w="4253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:rsidR="000060C6" w:rsidRDefault="000060C6" w:rsidP="000060C6">
          <w:pPr>
            <w:spacing w:line="240" w:lineRule="auto"/>
            <w:ind w:firstLine="0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</w:rPr>
            <w:t>Lineamientos y selección de proyectos</w:t>
          </w:r>
        </w:p>
        <w:p w:rsidR="000060C6" w:rsidRPr="000D225D" w:rsidRDefault="000060C6" w:rsidP="000060C6">
          <w:pPr>
            <w:spacing w:line="240" w:lineRule="auto"/>
            <w:ind w:firstLine="0"/>
            <w:rPr>
              <w:rFonts w:ascii="Trebuchet MS" w:hAnsi="Trebuchet MS" w:cs="Tahoma"/>
            </w:rPr>
          </w:pPr>
          <w:r w:rsidRPr="000D225D">
            <w:rPr>
              <w:rFonts w:ascii="Trebuchet MS" w:hAnsi="Trebuchet MS"/>
            </w:rPr>
            <w:t>Seminario de Sistemas</w:t>
          </w:r>
        </w:p>
        <w:p w:rsidR="000060C6" w:rsidRPr="00B2543F" w:rsidRDefault="000060C6" w:rsidP="000060C6">
          <w:pPr>
            <w:spacing w:line="240" w:lineRule="auto"/>
            <w:rPr>
              <w:rFonts w:ascii="Trebuchet MS" w:hAnsi="Trebuchet MS"/>
              <w:sz w:val="18"/>
            </w:rPr>
          </w:pPr>
        </w:p>
      </w:tc>
    </w:tr>
  </w:tbl>
  <w:p w:rsidR="003251AA" w:rsidRDefault="00B152C6" w:rsidP="000060C6">
    <w:pPr>
      <w:pStyle w:val="Encabezado"/>
      <w:ind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3D9" w:rsidRDefault="003963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464CBB"/>
    <w:multiLevelType w:val="hybridMultilevel"/>
    <w:tmpl w:val="DE6454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24F"/>
    <w:multiLevelType w:val="hybridMultilevel"/>
    <w:tmpl w:val="D15C6B60"/>
    <w:lvl w:ilvl="0" w:tplc="4D0AF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801BA8"/>
    <w:multiLevelType w:val="hybridMultilevel"/>
    <w:tmpl w:val="4EA0D8C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F7073C8"/>
    <w:multiLevelType w:val="hybridMultilevel"/>
    <w:tmpl w:val="EF24BDD6"/>
    <w:lvl w:ilvl="0" w:tplc="4D0AF5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3F846B74"/>
    <w:multiLevelType w:val="hybridMultilevel"/>
    <w:tmpl w:val="26CEF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146B8"/>
    <w:multiLevelType w:val="hybridMultilevel"/>
    <w:tmpl w:val="943405F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5125F9D"/>
    <w:multiLevelType w:val="hybridMultilevel"/>
    <w:tmpl w:val="867E008A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D112C24"/>
    <w:multiLevelType w:val="hybridMultilevel"/>
    <w:tmpl w:val="4F76F4C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CC57CE"/>
    <w:multiLevelType w:val="hybridMultilevel"/>
    <w:tmpl w:val="AAA4D582"/>
    <w:lvl w:ilvl="0" w:tplc="2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2FC1D29"/>
    <w:multiLevelType w:val="hybridMultilevel"/>
    <w:tmpl w:val="4F6070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E7EFA"/>
    <w:multiLevelType w:val="hybridMultilevel"/>
    <w:tmpl w:val="67A8F02A"/>
    <w:lvl w:ilvl="0" w:tplc="01E63048">
      <w:start w:val="1"/>
      <w:numFmt w:val="bullet"/>
      <w:pStyle w:val="Vieta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63DD5570"/>
    <w:multiLevelType w:val="hybridMultilevel"/>
    <w:tmpl w:val="EC261CFA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65D460B"/>
    <w:multiLevelType w:val="hybridMultilevel"/>
    <w:tmpl w:val="A06009C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BD57B71"/>
    <w:multiLevelType w:val="hybridMultilevel"/>
    <w:tmpl w:val="DC180E9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  <w:lvlOverride w:ilvl="0">
      <w:startOverride w:val="1"/>
    </w:lvlOverride>
  </w:num>
  <w:num w:numId="4">
    <w:abstractNumId w:val="12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</w:num>
  <w:num w:numId="9">
    <w:abstractNumId w:val="10"/>
  </w:num>
  <w:num w:numId="10">
    <w:abstractNumId w:val="16"/>
  </w:num>
  <w:num w:numId="11">
    <w:abstractNumId w:val="6"/>
  </w:num>
  <w:num w:numId="12">
    <w:abstractNumId w:val="1"/>
  </w:num>
  <w:num w:numId="13">
    <w:abstractNumId w:val="2"/>
  </w:num>
  <w:num w:numId="14">
    <w:abstractNumId w:val="5"/>
  </w:num>
  <w:num w:numId="15">
    <w:abstractNumId w:val="3"/>
  </w:num>
  <w:num w:numId="16">
    <w:abstractNumId w:val="13"/>
  </w:num>
  <w:num w:numId="17">
    <w:abstractNumId w:val="9"/>
  </w:num>
  <w:num w:numId="18">
    <w:abstractNumId w:val="8"/>
  </w:num>
  <w:num w:numId="1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EA"/>
    <w:rsid w:val="00003529"/>
    <w:rsid w:val="000060C6"/>
    <w:rsid w:val="00012138"/>
    <w:rsid w:val="00013C60"/>
    <w:rsid w:val="00014114"/>
    <w:rsid w:val="00042A96"/>
    <w:rsid w:val="00061903"/>
    <w:rsid w:val="00065118"/>
    <w:rsid w:val="00070831"/>
    <w:rsid w:val="000A118F"/>
    <w:rsid w:val="000C73DF"/>
    <w:rsid w:val="000E212A"/>
    <w:rsid w:val="000E4D9A"/>
    <w:rsid w:val="000F0EEB"/>
    <w:rsid w:val="000F3862"/>
    <w:rsid w:val="00121945"/>
    <w:rsid w:val="00130650"/>
    <w:rsid w:val="00133697"/>
    <w:rsid w:val="00151C9E"/>
    <w:rsid w:val="00151ECB"/>
    <w:rsid w:val="0015303F"/>
    <w:rsid w:val="00154880"/>
    <w:rsid w:val="001614E6"/>
    <w:rsid w:val="00177EB1"/>
    <w:rsid w:val="001B6A27"/>
    <w:rsid w:val="001C27D0"/>
    <w:rsid w:val="001C563E"/>
    <w:rsid w:val="001C577C"/>
    <w:rsid w:val="001D01EC"/>
    <w:rsid w:val="001D0AE9"/>
    <w:rsid w:val="001D2DD0"/>
    <w:rsid w:val="001E0F50"/>
    <w:rsid w:val="001F0E79"/>
    <w:rsid w:val="002110FC"/>
    <w:rsid w:val="00213878"/>
    <w:rsid w:val="00232B71"/>
    <w:rsid w:val="00233414"/>
    <w:rsid w:val="00235CFC"/>
    <w:rsid w:val="00247183"/>
    <w:rsid w:val="00251EF0"/>
    <w:rsid w:val="0026424C"/>
    <w:rsid w:val="00264B98"/>
    <w:rsid w:val="002676EC"/>
    <w:rsid w:val="00281E82"/>
    <w:rsid w:val="002D0F8A"/>
    <w:rsid w:val="002E60B3"/>
    <w:rsid w:val="0031184E"/>
    <w:rsid w:val="003144B4"/>
    <w:rsid w:val="00314846"/>
    <w:rsid w:val="003251AA"/>
    <w:rsid w:val="00336ADD"/>
    <w:rsid w:val="00340BF7"/>
    <w:rsid w:val="003501D6"/>
    <w:rsid w:val="00372FBA"/>
    <w:rsid w:val="00373BDA"/>
    <w:rsid w:val="00393FB3"/>
    <w:rsid w:val="003963D9"/>
    <w:rsid w:val="003A6000"/>
    <w:rsid w:val="003B73BD"/>
    <w:rsid w:val="003D0E40"/>
    <w:rsid w:val="00416DB8"/>
    <w:rsid w:val="00417AA9"/>
    <w:rsid w:val="00421F56"/>
    <w:rsid w:val="00431C3F"/>
    <w:rsid w:val="00435C67"/>
    <w:rsid w:val="00436702"/>
    <w:rsid w:val="00436A26"/>
    <w:rsid w:val="00445A1C"/>
    <w:rsid w:val="00451EB0"/>
    <w:rsid w:val="00452F6A"/>
    <w:rsid w:val="0047681D"/>
    <w:rsid w:val="00510428"/>
    <w:rsid w:val="00552694"/>
    <w:rsid w:val="00576632"/>
    <w:rsid w:val="005864E7"/>
    <w:rsid w:val="005A6E00"/>
    <w:rsid w:val="005E054E"/>
    <w:rsid w:val="00602712"/>
    <w:rsid w:val="00613DE9"/>
    <w:rsid w:val="00614985"/>
    <w:rsid w:val="00621FA5"/>
    <w:rsid w:val="00646954"/>
    <w:rsid w:val="00655E9A"/>
    <w:rsid w:val="0067309F"/>
    <w:rsid w:val="00692B45"/>
    <w:rsid w:val="006A0104"/>
    <w:rsid w:val="006A09A3"/>
    <w:rsid w:val="006A1BEB"/>
    <w:rsid w:val="006A3ED4"/>
    <w:rsid w:val="006C0C12"/>
    <w:rsid w:val="007026B4"/>
    <w:rsid w:val="00715935"/>
    <w:rsid w:val="0071714C"/>
    <w:rsid w:val="00725CD4"/>
    <w:rsid w:val="00727B4B"/>
    <w:rsid w:val="0078299D"/>
    <w:rsid w:val="007845B0"/>
    <w:rsid w:val="007A4832"/>
    <w:rsid w:val="007C2385"/>
    <w:rsid w:val="007F31EA"/>
    <w:rsid w:val="00812B1A"/>
    <w:rsid w:val="008138DB"/>
    <w:rsid w:val="00836FC0"/>
    <w:rsid w:val="0084056F"/>
    <w:rsid w:val="008D2203"/>
    <w:rsid w:val="008D2C32"/>
    <w:rsid w:val="008D3669"/>
    <w:rsid w:val="008E41AB"/>
    <w:rsid w:val="008E606C"/>
    <w:rsid w:val="00934963"/>
    <w:rsid w:val="009521C7"/>
    <w:rsid w:val="00955694"/>
    <w:rsid w:val="009572A0"/>
    <w:rsid w:val="00A071D0"/>
    <w:rsid w:val="00A219C5"/>
    <w:rsid w:val="00A33BEA"/>
    <w:rsid w:val="00A37A2A"/>
    <w:rsid w:val="00A43C99"/>
    <w:rsid w:val="00A52432"/>
    <w:rsid w:val="00A75A12"/>
    <w:rsid w:val="00A878EE"/>
    <w:rsid w:val="00AA477D"/>
    <w:rsid w:val="00B152C6"/>
    <w:rsid w:val="00B15339"/>
    <w:rsid w:val="00B3235B"/>
    <w:rsid w:val="00B648CD"/>
    <w:rsid w:val="00B725C4"/>
    <w:rsid w:val="00BA6D7D"/>
    <w:rsid w:val="00BB47B8"/>
    <w:rsid w:val="00BD22C2"/>
    <w:rsid w:val="00C05F94"/>
    <w:rsid w:val="00C161A4"/>
    <w:rsid w:val="00C735D0"/>
    <w:rsid w:val="00C92596"/>
    <w:rsid w:val="00CD3030"/>
    <w:rsid w:val="00CD4464"/>
    <w:rsid w:val="00CD5270"/>
    <w:rsid w:val="00CF184D"/>
    <w:rsid w:val="00D224F6"/>
    <w:rsid w:val="00D54D4E"/>
    <w:rsid w:val="00D55F89"/>
    <w:rsid w:val="00D75881"/>
    <w:rsid w:val="00D767A7"/>
    <w:rsid w:val="00DA2D5D"/>
    <w:rsid w:val="00DA57AF"/>
    <w:rsid w:val="00DB6371"/>
    <w:rsid w:val="00DF006E"/>
    <w:rsid w:val="00DF56B3"/>
    <w:rsid w:val="00DF6B57"/>
    <w:rsid w:val="00DF6DE5"/>
    <w:rsid w:val="00E05C95"/>
    <w:rsid w:val="00E27C78"/>
    <w:rsid w:val="00E44318"/>
    <w:rsid w:val="00E4551D"/>
    <w:rsid w:val="00E61E11"/>
    <w:rsid w:val="00E771BF"/>
    <w:rsid w:val="00E81097"/>
    <w:rsid w:val="00E91269"/>
    <w:rsid w:val="00E921F9"/>
    <w:rsid w:val="00E94ECB"/>
    <w:rsid w:val="00EA661E"/>
    <w:rsid w:val="00EC732F"/>
    <w:rsid w:val="00ED0436"/>
    <w:rsid w:val="00EE3E31"/>
    <w:rsid w:val="00EF18E1"/>
    <w:rsid w:val="00EF22A2"/>
    <w:rsid w:val="00F032F6"/>
    <w:rsid w:val="00F105BE"/>
    <w:rsid w:val="00F266B6"/>
    <w:rsid w:val="00F43B4D"/>
    <w:rsid w:val="00F67A15"/>
    <w:rsid w:val="00F744A0"/>
    <w:rsid w:val="00F81032"/>
    <w:rsid w:val="00F864D0"/>
    <w:rsid w:val="00FB23D5"/>
    <w:rsid w:val="00F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3A3C482C-323E-4988-9259-665CA9E3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4B4"/>
    <w:pPr>
      <w:spacing w:line="360" w:lineRule="auto"/>
      <w:ind w:firstLine="709"/>
    </w:pPr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1C577C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1C577C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1C577C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1C577C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1C577C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1C577C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1C577C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1C577C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1C577C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1C577C"/>
    <w:pPr>
      <w:ind w:left="1200"/>
    </w:pPr>
  </w:style>
  <w:style w:type="paragraph" w:styleId="Encabezado">
    <w:name w:val="header"/>
    <w:basedOn w:val="Normal"/>
    <w:link w:val="EncabezadoCar"/>
    <w:uiPriority w:val="99"/>
    <w:rsid w:val="001C577C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1C577C"/>
    <w:pPr>
      <w:ind w:left="1400"/>
    </w:pPr>
  </w:style>
  <w:style w:type="paragraph" w:styleId="TDC9">
    <w:name w:val="toc 9"/>
    <w:basedOn w:val="Normal"/>
    <w:next w:val="Normal"/>
    <w:autoRedefine/>
    <w:semiHidden/>
    <w:rsid w:val="001C577C"/>
    <w:pPr>
      <w:ind w:left="1600"/>
    </w:pPr>
  </w:style>
  <w:style w:type="character" w:styleId="Hipervnculo">
    <w:name w:val="Hyperlink"/>
    <w:uiPriority w:val="99"/>
    <w:rsid w:val="001C577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C577C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1C577C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1C577C"/>
  </w:style>
  <w:style w:type="paragraph" w:styleId="TDC4">
    <w:name w:val="toc 4"/>
    <w:basedOn w:val="TDC3"/>
    <w:next w:val="Normal"/>
    <w:autoRedefine/>
    <w:semiHidden/>
    <w:rsid w:val="001C577C"/>
    <w:rPr>
      <w:smallCaps/>
    </w:rPr>
  </w:style>
  <w:style w:type="paragraph" w:styleId="TDC5">
    <w:name w:val="toc 5"/>
    <w:basedOn w:val="TDC4"/>
    <w:next w:val="Normal"/>
    <w:autoRedefine/>
    <w:semiHidden/>
    <w:rsid w:val="001C577C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1C577C"/>
    <w:rPr>
      <w:sz w:val="22"/>
    </w:rPr>
  </w:style>
  <w:style w:type="paragraph" w:styleId="Descripcin">
    <w:name w:val="caption"/>
    <w:basedOn w:val="Normal"/>
    <w:next w:val="Normal"/>
    <w:qFormat/>
    <w:rsid w:val="001C577C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1C577C"/>
  </w:style>
  <w:style w:type="paragraph" w:customStyle="1" w:styleId="InfoBlue">
    <w:name w:val="InfoBlue"/>
    <w:basedOn w:val="Normal"/>
    <w:next w:val="Normal"/>
    <w:autoRedefine/>
    <w:rsid w:val="001C577C"/>
    <w:rPr>
      <w:i/>
      <w:iCs/>
      <w:color w:val="0000FF"/>
    </w:rPr>
  </w:style>
  <w:style w:type="paragraph" w:customStyle="1" w:styleId="TextoOculto">
    <w:name w:val="Texto Oculto"/>
    <w:basedOn w:val="InfoBlue"/>
    <w:rsid w:val="001C577C"/>
    <w:pPr>
      <w:spacing w:line="240" w:lineRule="auto"/>
    </w:pPr>
    <w:rPr>
      <w:iCs w:val="0"/>
      <w:vanish/>
      <w:sz w:val="18"/>
    </w:rPr>
  </w:style>
  <w:style w:type="paragraph" w:customStyle="1" w:styleId="Flujotitulo">
    <w:name w:val="Flujo titulo"/>
    <w:basedOn w:val="Normal"/>
    <w:rsid w:val="001C577C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1C577C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1C577C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1C577C"/>
    <w:pPr>
      <w:numPr>
        <w:numId w:val="3"/>
      </w:numPr>
    </w:pPr>
  </w:style>
  <w:style w:type="paragraph" w:customStyle="1" w:styleId="InfGeneralAzul">
    <w:name w:val="Inf. General Azul"/>
    <w:basedOn w:val="Normal"/>
    <w:rsid w:val="001C577C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1C577C"/>
    <w:rPr>
      <w:i w:val="0"/>
      <w:color w:val="auto"/>
    </w:rPr>
  </w:style>
  <w:style w:type="character" w:customStyle="1" w:styleId="PiedepginaCar">
    <w:name w:val="Pie de página Ca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06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E606C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251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5">
    <w:name w:val="Colorful List Accent 5"/>
    <w:basedOn w:val="Tablanormal"/>
    <w:uiPriority w:val="72"/>
    <w:rsid w:val="00251EF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Refdecomentario">
    <w:name w:val="annotation reference"/>
    <w:uiPriority w:val="99"/>
    <w:semiHidden/>
    <w:unhideWhenUsed/>
    <w:rsid w:val="006027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2712"/>
  </w:style>
  <w:style w:type="character" w:customStyle="1" w:styleId="TextocomentarioCar">
    <w:name w:val="Texto comentario Car"/>
    <w:link w:val="Textocomentario"/>
    <w:uiPriority w:val="99"/>
    <w:semiHidden/>
    <w:rsid w:val="0060271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27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02712"/>
    <w:rPr>
      <w:rFonts w:ascii="Arial" w:hAnsi="Arial"/>
      <w:b/>
      <w:bCs/>
      <w:lang w:eastAsia="es-ES"/>
    </w:rPr>
  </w:style>
  <w:style w:type="paragraph" w:styleId="Prrafodelista">
    <w:name w:val="List Paragraph"/>
    <w:basedOn w:val="Normal"/>
    <w:uiPriority w:val="34"/>
    <w:qFormat/>
    <w:rsid w:val="0031184E"/>
    <w:pPr>
      <w:suppressAutoHyphens/>
      <w:ind w:left="708"/>
    </w:pPr>
    <w:rPr>
      <w:sz w:val="2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B648CD"/>
    <w:rPr>
      <w:rFonts w:ascii="Arial" w:hAnsi="Arial"/>
      <w:b/>
      <w:sz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060C6"/>
    <w:rPr>
      <w:rFonts w:ascii="Arial Negrita" w:hAnsi="Arial Negrita"/>
      <w:b/>
      <w:sz w:val="22"/>
      <w:lang w:eastAsia="es-ES"/>
    </w:rPr>
  </w:style>
  <w:style w:type="paragraph" w:customStyle="1" w:styleId="Normal1">
    <w:name w:val="Normal1"/>
    <w:basedOn w:val="Normal"/>
    <w:rsid w:val="000E4D9A"/>
    <w:pPr>
      <w:shd w:val="clear" w:color="auto" w:fill="FFFFFF"/>
      <w:ind w:firstLine="0"/>
    </w:pPr>
    <w:rPr>
      <w:rFonts w:cs="Arial"/>
      <w:b/>
      <w:color w:val="000000"/>
      <w:sz w:val="22"/>
      <w:szCs w:val="22"/>
      <w:u w:color="000000"/>
    </w:rPr>
  </w:style>
  <w:style w:type="paragraph" w:customStyle="1" w:styleId="XIXI">
    <w:name w:val="XIXI"/>
    <w:basedOn w:val="Normal1"/>
    <w:next w:val="Normal1"/>
    <w:rsid w:val="000E4D9A"/>
    <w:rPr>
      <w:b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ce_000\Google%20Drive\Documentos\Laboral\Coordinacion\En%20Trabajo\Proyecto%20Final\3.%20Proyecto\Plantillas\PL03.%20Entrega%20Final%20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6A056B-D4D3-4500-B14B-F724EFA8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PL03. Entrega Final Proyecto</Template>
  <TotalTime>0</TotalTime>
  <Pages>3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>Hewlett-Packard</Company>
  <LinksUpToDate>false</LinksUpToDate>
  <CharactersWithSpaces>525</CharactersWithSpaces>
  <SharedDoc>false</SharedDoc>
  <HLinks>
    <vt:vector size="96" baseType="variant">
      <vt:variant>
        <vt:i4>5636165</vt:i4>
      </vt:variant>
      <vt:variant>
        <vt:i4>84</vt:i4>
      </vt:variant>
      <vt:variant>
        <vt:i4>0</vt:i4>
      </vt:variant>
      <vt:variant>
        <vt:i4>5</vt:i4>
      </vt:variant>
      <vt:variant>
        <vt:lpwstr>http://www.subgraph.com/</vt:lpwstr>
      </vt:variant>
      <vt:variant>
        <vt:lpwstr/>
      </vt:variant>
      <vt:variant>
        <vt:i4>19</vt:i4>
      </vt:variant>
      <vt:variant>
        <vt:i4>81</vt:i4>
      </vt:variant>
      <vt:variant>
        <vt:i4>0</vt:i4>
      </vt:variant>
      <vt:variant>
        <vt:i4>5</vt:i4>
      </vt:variant>
      <vt:variant>
        <vt:lpwstr>http://host/servicio</vt:lpwstr>
      </vt:variant>
      <vt:variant>
        <vt:lpwstr/>
      </vt:variant>
      <vt:variant>
        <vt:i4>85</vt:i4>
      </vt:variant>
      <vt:variant>
        <vt:i4>78</vt:i4>
      </vt:variant>
      <vt:variant>
        <vt:i4>0</vt:i4>
      </vt:variant>
      <vt:variant>
        <vt:i4>5</vt:i4>
      </vt:variant>
      <vt:variant>
        <vt:lpwstr>http://host/servicio.php</vt:lpwstr>
      </vt:variant>
      <vt:variant>
        <vt:lpwstr/>
      </vt:variant>
      <vt:variant>
        <vt:i4>7471149</vt:i4>
      </vt:variant>
      <vt:variant>
        <vt:i4>75</vt:i4>
      </vt:variant>
      <vt:variant>
        <vt:i4>0</vt:i4>
      </vt:variant>
      <vt:variant>
        <vt:i4>5</vt:i4>
      </vt:variant>
      <vt:variant>
        <vt:lpwstr>http://es.wikipedia.org/wiki/Port%C3%A1til</vt:lpwstr>
      </vt:variant>
      <vt:variant>
        <vt:lpwstr/>
      </vt:variant>
      <vt:variant>
        <vt:i4>6619166</vt:i4>
      </vt:variant>
      <vt:variant>
        <vt:i4>72</vt:i4>
      </vt:variant>
      <vt:variant>
        <vt:i4>0</vt:i4>
      </vt:variant>
      <vt:variant>
        <vt:i4>5</vt:i4>
      </vt:variant>
      <vt:variant>
        <vt:lpwstr>http://es.wikipedia.org/wiki/Tel%C3%A9fono_inteligente</vt:lpwstr>
      </vt:variant>
      <vt:variant>
        <vt:lpwstr/>
      </vt:variant>
      <vt:variant>
        <vt:i4>1835058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_Toc397612761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_Toc397612760</vt:lpwstr>
      </vt:variant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_Toc397612759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_Toc397612758</vt:lpwstr>
      </vt:variant>
      <vt:variant>
        <vt:i4>2031666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_Toc397612757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_Toc397612756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_Toc397612755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_Toc397612754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_Toc397612753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_Toc397612752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_Toc397612751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Especificacion Proyecto Final Seminario</dc:subject>
  <dc:creator>Luciano Straccia</dc:creator>
  <dc:description>Nombre del Proyecto</dc:description>
  <cp:lastModifiedBy>Luciano Straccia</cp:lastModifiedBy>
  <cp:revision>1</cp:revision>
  <cp:lastPrinted>2019-02-25T04:38:00Z</cp:lastPrinted>
  <dcterms:created xsi:type="dcterms:W3CDTF">2019-02-25T06:58:00Z</dcterms:created>
  <dcterms:modified xsi:type="dcterms:W3CDTF">2019-02-25T06:58:00Z</dcterms:modified>
</cp:coreProperties>
</file>